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14:paraId="6144BFA2" w14:textId="55AD47A5" w:rsidR="00F43DC3" w:rsidRPr="002D409E" w:rsidRDefault="002D409E" w:rsidP="00A15D35">
      <w:pPr>
        <w:pStyle w:val="Title"/>
        <w:rPr>
          <w:rFonts w:ascii="Aptos" w:hAnsi="Aptos"/>
          <w:sz w:val="56"/>
          <w:szCs w:val="20"/>
        </w:rPr>
      </w:pPr>
      <w:r w:rsidRPr="002D409E">
        <w:rPr>
          <w:rFonts w:ascii="Aptos" w:hAnsi="Aptos"/>
          <w:caps w:val="0"/>
          <w:sz w:val="56"/>
          <w:szCs w:val="20"/>
        </w:rPr>
        <w:t>Milos Klipa Gavanski</w:t>
      </w:r>
    </w:p>
    <w:p w14:paraId="55CD2E56" w14:textId="22BADA90" w:rsidR="00A15D35" w:rsidRPr="00A15D35" w:rsidRDefault="002D409E" w:rsidP="002D409E">
      <w:pPr>
        <w:pStyle w:val="ContactInfo"/>
      </w:pPr>
      <w:r w:rsidRPr="002D409E">
        <w:rPr>
          <w:caps w:val="0"/>
        </w:rPr>
        <w:t>Vrbas</w:t>
      </w:r>
      <w:r w:rsidRPr="0015478F">
        <w:rPr>
          <w:caps w:val="0"/>
        </w:rPr>
        <w:t xml:space="preserve"> </w:t>
      </w:r>
      <w:r>
        <w:rPr>
          <w:caps w:val="0"/>
        </w:rPr>
        <w:t>in Serbia |</w:t>
      </w:r>
      <w:r w:rsidRPr="0015478F">
        <w:rPr>
          <w:caps w:val="0"/>
        </w:rPr>
        <w:t xml:space="preserve"> </w:t>
      </w:r>
      <w:r>
        <w:rPr>
          <w:caps w:val="0"/>
        </w:rPr>
        <w:t>milos.main1219@gmail.com</w:t>
      </w:r>
      <w:r w:rsidRPr="0015478F">
        <w:rPr>
          <w:caps w:val="0"/>
        </w:rPr>
        <w:t xml:space="preserve"> </w:t>
      </w:r>
      <w:r w:rsidR="00484C9C" w:rsidRPr="0015478F">
        <w:t>|</w:t>
      </w:r>
      <w:r>
        <w:t xml:space="preserve"> </w:t>
      </w:r>
      <w:r w:rsidR="00484C9C" w:rsidRPr="0015478F">
        <w:t xml:space="preserve"> </w:t>
      </w:r>
      <w:hyperlink r:id="rId10" w:history="1">
        <w:r w:rsidRPr="00FC7578">
          <w:rPr>
            <w:rStyle w:val="Hyperlink"/>
            <w:caps w:val="0"/>
          </w:rPr>
          <w:t>https://www.linkedin.com/in/milos1219</w:t>
        </w:r>
      </w:hyperlink>
    </w:p>
    <w:p w14:paraId="3B777E65" w14:textId="65FCF37C" w:rsidR="00BA7225" w:rsidRPr="002D409E" w:rsidRDefault="002D409E" w:rsidP="00C815BB">
      <w:pPr>
        <w:pStyle w:val="Heading1"/>
        <w:rPr>
          <w:sz w:val="30"/>
          <w:szCs w:val="18"/>
        </w:rPr>
      </w:pPr>
      <w:r w:rsidRPr="002D409E">
        <w:rPr>
          <w:color w:val="0070C0"/>
          <w:sz w:val="30"/>
          <w:szCs w:val="18"/>
        </w:rPr>
        <w:t>SUMMARY</w:t>
      </w:r>
    </w:p>
    <w:p w14:paraId="15F6CE45" w14:textId="697C65AE" w:rsidR="00BA5639" w:rsidRDefault="00BA5639" w:rsidP="00A15D35">
      <w:r w:rsidRPr="00BA5639">
        <w:t>As a Full Stack Web Developer with nearly a decade of experience, I have developed a robust skill set in both front-end and back-end technologies, focusing on building scalable, high-performance web applications. Throughout my career, I have successfully collaborated on a variety of projects, from startup initiatives to large-scale enterprise solutions, showcasing my ability to adapt and thrive in diverse development environments. I have a proven track record of leading project teams, mentoring junior developers, and working cross-functionally to bring product visions to life. Passionate about utilizing the latest technologies to tackle complex challenges, I am committed to driving innovation and efficiency in the field of web development.</w:t>
      </w:r>
    </w:p>
    <w:p w14:paraId="03787614" w14:textId="3A0FC9B9" w:rsidR="00BA5639" w:rsidRDefault="00BA5639" w:rsidP="00BA5639">
      <w:pPr>
        <w:pStyle w:val="Heading1"/>
        <w:rPr>
          <w:color w:val="0070C0"/>
          <w:sz w:val="30"/>
          <w:szCs w:val="18"/>
        </w:rPr>
      </w:pPr>
      <w:r>
        <w:rPr>
          <w:color w:val="0070C0"/>
          <w:sz w:val="30"/>
          <w:szCs w:val="18"/>
        </w:rPr>
        <w:t>THCHNICAL PROFICIENCIES</w:t>
      </w:r>
    </w:p>
    <w:p w14:paraId="7D17AD28" w14:textId="0207AE31" w:rsidR="004E0C33" w:rsidRDefault="00BA5639" w:rsidP="00BA5639">
      <w:r w:rsidRPr="00BA5639">
        <w:t>Developed high-performance presentations, layers, reusable components, and optimized performance in both front-end (React, Blazor, Angular) and back-end (</w:t>
      </w:r>
      <w:r w:rsidR="00A46D7B">
        <w:t>Java, Spring,</w:t>
      </w:r>
      <w:r w:rsidR="00A46D7B">
        <w:t xml:space="preserve"> </w:t>
      </w:r>
      <w:r w:rsidR="00A46D7B" w:rsidRPr="00BA5639">
        <w:t>C#,</w:t>
      </w:r>
      <w:r w:rsidR="00A46D7B">
        <w:t xml:space="preserve"> </w:t>
      </w:r>
      <w:r w:rsidR="00A46D7B" w:rsidRPr="00BA5639">
        <w:t>Node.js</w:t>
      </w:r>
      <w:r w:rsidR="00A46D7B">
        <w:t>,</w:t>
      </w:r>
      <w:r w:rsidR="00A46D7B">
        <w:t xml:space="preserve"> </w:t>
      </w:r>
      <w:r w:rsidR="00A46D7B" w:rsidRPr="00BA5639">
        <w:t xml:space="preserve">.NET, ASP.NET, </w:t>
      </w:r>
      <w:r>
        <w:t xml:space="preserve">Nest.js, </w:t>
      </w:r>
      <w:r w:rsidRPr="00BA5639">
        <w:t xml:space="preserve">Python, Django, Rust,) technologies. Specialized in creating 20 well-constructed websites and applications using </w:t>
      </w:r>
      <w:r>
        <w:t>React, Angular, Node.js</w:t>
      </w:r>
      <w:r w:rsidR="004E0C33">
        <w:t xml:space="preserve">, </w:t>
      </w:r>
      <w:r w:rsidR="00A46D7B">
        <w:t>Spring</w:t>
      </w:r>
      <w:r w:rsidRPr="00BA5639">
        <w:t xml:space="preserve"> Proficient in SQL programming with MySQL, SQL, and experienced in various database environments such as MongoDB and PostgreSQL.</w:t>
      </w:r>
    </w:p>
    <w:p w14:paraId="7EA19921" w14:textId="21EF0415" w:rsidR="008C2740" w:rsidRDefault="004E0C33" w:rsidP="008C2740">
      <w:pPr>
        <w:pStyle w:val="Heading1"/>
        <w:rPr>
          <w:color w:val="0070C0"/>
          <w:sz w:val="30"/>
          <w:szCs w:val="18"/>
        </w:rPr>
      </w:pPr>
      <w:r>
        <w:rPr>
          <w:color w:val="0070C0"/>
          <w:sz w:val="30"/>
          <w:szCs w:val="18"/>
        </w:rPr>
        <w:t>Work EXPERIENCE</w:t>
      </w:r>
    </w:p>
    <w:p w14:paraId="0CDF97A3" w14:textId="3F48E2AF" w:rsidR="008C2740" w:rsidRPr="00956E44" w:rsidRDefault="008C2740" w:rsidP="008C2740">
      <w:pPr>
        <w:pStyle w:val="Skillslist"/>
        <w:rPr>
          <w:b/>
          <w:bCs/>
        </w:rPr>
      </w:pPr>
      <w:r w:rsidRPr="00956E44">
        <w:rPr>
          <w:b/>
          <w:bCs/>
        </w:rPr>
        <w:t>Senior Full Stack Developer</w:t>
      </w:r>
    </w:p>
    <w:p w14:paraId="63817E2D" w14:textId="7B78F4C9" w:rsidR="008C2740" w:rsidRDefault="008C2740" w:rsidP="008C2740">
      <w:pPr>
        <w:pStyle w:val="Skillslist"/>
        <w:numPr>
          <w:ilvl w:val="0"/>
          <w:numId w:val="0"/>
        </w:numPr>
        <w:ind w:left="360"/>
      </w:pPr>
      <w:r>
        <w:t>MCQMARKETS | Contract</w:t>
      </w:r>
    </w:p>
    <w:p w14:paraId="10C1630E" w14:textId="1A495D49" w:rsidR="008C2740" w:rsidRPr="008C2740" w:rsidRDefault="008C2740" w:rsidP="008C2740">
      <w:pPr>
        <w:pStyle w:val="Skillslist"/>
        <w:numPr>
          <w:ilvl w:val="0"/>
          <w:numId w:val="0"/>
        </w:numPr>
        <w:spacing w:line="480" w:lineRule="auto"/>
        <w:ind w:left="360"/>
      </w:pPr>
      <w:r>
        <w:t>09/2024 – Present</w:t>
      </w:r>
    </w:p>
    <w:p w14:paraId="6FF0B925" w14:textId="77777777" w:rsidR="008C2740" w:rsidRDefault="008C2740" w:rsidP="008C2740">
      <w:pPr>
        <w:spacing w:line="200" w:lineRule="exact"/>
        <w:ind w:left="360"/>
      </w:pPr>
      <w:r w:rsidRPr="008C2740">
        <w:t>✓</w:t>
      </w:r>
      <w:r>
        <w:t xml:space="preserve"> </w:t>
      </w:r>
      <w:r>
        <w:t>Develop user-friendly interfaces using MUI and implement secure financial services</w:t>
      </w:r>
    </w:p>
    <w:p w14:paraId="2F23A3CF" w14:textId="46E4E614" w:rsidR="008C2740" w:rsidRDefault="008C2740" w:rsidP="008C2740">
      <w:pPr>
        <w:spacing w:line="200" w:lineRule="exact"/>
        <w:ind w:left="360"/>
      </w:pPr>
      <w:r>
        <w:t xml:space="preserve">     </w:t>
      </w:r>
      <w:r>
        <w:t>applications with Next.js and Cognito.</w:t>
      </w:r>
    </w:p>
    <w:p w14:paraId="58EFD0D2" w14:textId="77777777" w:rsidR="008C2740" w:rsidRDefault="008C2740" w:rsidP="008C2740">
      <w:pPr>
        <w:spacing w:line="200" w:lineRule="exact"/>
        <w:ind w:left="360"/>
      </w:pPr>
      <w:r w:rsidRPr="008C2740">
        <w:t>✓</w:t>
      </w:r>
      <w:r>
        <w:t xml:space="preserve"> </w:t>
      </w:r>
      <w:r>
        <w:t xml:space="preserve">Leverage AWS services, including S3, Lambda, and Elastic Beanstalk, for project and </w:t>
      </w:r>
      <w:r>
        <w:t xml:space="preserve">  </w:t>
      </w:r>
    </w:p>
    <w:p w14:paraId="06F08688" w14:textId="1A638953" w:rsidR="008C2740" w:rsidRDefault="008C2740" w:rsidP="008C2740">
      <w:pPr>
        <w:spacing w:line="200" w:lineRule="exact"/>
        <w:ind w:left="360"/>
      </w:pPr>
      <w:r>
        <w:t xml:space="preserve">    </w:t>
      </w:r>
      <w:r>
        <w:t xml:space="preserve">development management, version control, and CI/CD. </w:t>
      </w:r>
    </w:p>
    <w:p w14:paraId="6998CFC3" w14:textId="5C5D0CE3" w:rsidR="008C2740" w:rsidRDefault="008C2740" w:rsidP="008C2740">
      <w:pPr>
        <w:spacing w:line="200" w:lineRule="exact"/>
        <w:ind w:left="360"/>
      </w:pPr>
      <w:r w:rsidRPr="008C2740">
        <w:t>✓</w:t>
      </w:r>
      <w:r>
        <w:t xml:space="preserve"> </w:t>
      </w:r>
      <w:r>
        <w:t xml:space="preserve">Maintain financial services projects using Next.js, Nest.js, and </w:t>
      </w:r>
      <w:proofErr w:type="spellStart"/>
      <w:r>
        <w:t>TypeOrm</w:t>
      </w:r>
      <w:proofErr w:type="spellEnd"/>
      <w:r>
        <w:t>.</w:t>
      </w:r>
    </w:p>
    <w:p w14:paraId="434D1ED3" w14:textId="00D4923C" w:rsidR="008C2740" w:rsidRDefault="008C2740" w:rsidP="008C2740">
      <w:pPr>
        <w:spacing w:line="200" w:lineRule="exact"/>
        <w:ind w:left="360"/>
      </w:pPr>
      <w:r w:rsidRPr="008C2740">
        <w:t>✓</w:t>
      </w:r>
      <w:r>
        <w:t xml:space="preserve"> </w:t>
      </w:r>
      <w:r>
        <w:t xml:space="preserve">For agile management, we use GitHub, </w:t>
      </w:r>
      <w:proofErr w:type="spellStart"/>
      <w:r>
        <w:t>MicroTeamView</w:t>
      </w:r>
      <w:proofErr w:type="spellEnd"/>
      <w:r>
        <w:t>, and Notion.</w:t>
      </w:r>
    </w:p>
    <w:p w14:paraId="26676A2C" w14:textId="3AD1C467" w:rsidR="008C2740" w:rsidRDefault="008C2740" w:rsidP="008C2740">
      <w:pPr>
        <w:spacing w:line="200" w:lineRule="exact"/>
        <w:ind w:left="360"/>
      </w:pPr>
      <w:r w:rsidRPr="008C2740">
        <w:t>✓</w:t>
      </w:r>
      <w:r>
        <w:t xml:space="preserve"> </w:t>
      </w:r>
      <w:r>
        <w:t>Fix bugs and track events with debugging tools.</w:t>
      </w:r>
    </w:p>
    <w:p w14:paraId="6860D6E6" w14:textId="1CB99E9F" w:rsidR="008C2740" w:rsidRDefault="008C2740" w:rsidP="008C2740">
      <w:pPr>
        <w:spacing w:line="200" w:lineRule="exact"/>
        <w:ind w:left="360"/>
      </w:pPr>
      <w:r w:rsidRPr="008C2740">
        <w:t>✓</w:t>
      </w:r>
      <w:r>
        <w:t xml:space="preserve"> </w:t>
      </w:r>
      <w:r>
        <w:t>Utilize MySQL and SQL for managing our financial systems</w:t>
      </w:r>
      <w:r>
        <w:t>.</w:t>
      </w:r>
    </w:p>
    <w:p w14:paraId="6621293E" w14:textId="26716C10" w:rsidR="008C2740" w:rsidRDefault="008C2740" w:rsidP="008C2740">
      <w:pPr>
        <w:spacing w:line="200" w:lineRule="exact"/>
        <w:ind w:left="360"/>
      </w:pPr>
      <w:r w:rsidRPr="008C2740">
        <w:t>✓</w:t>
      </w:r>
      <w:r>
        <w:t xml:space="preserve"> </w:t>
      </w:r>
      <w:r>
        <w:t xml:space="preserve">Develop a RESTful API server with numerous endpoints using </w:t>
      </w:r>
      <w:proofErr w:type="spellStart"/>
      <w:r>
        <w:t>TypeOrm</w:t>
      </w:r>
      <w:proofErr w:type="spellEnd"/>
      <w:r>
        <w:t>.</w:t>
      </w:r>
    </w:p>
    <w:p w14:paraId="7C4FB510" w14:textId="6026C1E1" w:rsidR="008C2740" w:rsidRDefault="008C2740" w:rsidP="008C2740">
      <w:pPr>
        <w:spacing w:line="200" w:lineRule="exact"/>
        <w:ind w:left="360"/>
      </w:pPr>
      <w:r w:rsidRPr="008C2740">
        <w:t>✓</w:t>
      </w:r>
      <w:r>
        <w:t xml:space="preserve"> </w:t>
      </w:r>
      <w:r>
        <w:t>Develop projects with Next.js and MySQL for the database.</w:t>
      </w:r>
    </w:p>
    <w:p w14:paraId="7BCA7B74" w14:textId="77777777" w:rsidR="008C2740" w:rsidRDefault="008C2740" w:rsidP="008C2740"/>
    <w:p w14:paraId="0E694AFF" w14:textId="77777777" w:rsidR="008C2740" w:rsidRDefault="008C2740" w:rsidP="008C2740"/>
    <w:p w14:paraId="1C5722AF" w14:textId="77777777" w:rsidR="008C2740" w:rsidRPr="00956E44" w:rsidRDefault="008C2740" w:rsidP="008C2740">
      <w:pPr>
        <w:pStyle w:val="Skillslist"/>
        <w:rPr>
          <w:b/>
          <w:bCs/>
        </w:rPr>
      </w:pPr>
      <w:r w:rsidRPr="00956E44">
        <w:rPr>
          <w:b/>
          <w:bCs/>
        </w:rPr>
        <w:lastRenderedPageBreak/>
        <w:t>Senior Full Stack Developer</w:t>
      </w:r>
    </w:p>
    <w:p w14:paraId="55DA66BE" w14:textId="5829D0F7" w:rsidR="008C2740" w:rsidRDefault="00A46D7B" w:rsidP="008C2740">
      <w:pPr>
        <w:pStyle w:val="Skillslist"/>
        <w:numPr>
          <w:ilvl w:val="0"/>
          <w:numId w:val="0"/>
        </w:numPr>
        <w:ind w:left="360"/>
      </w:pPr>
      <w:r>
        <w:t>KNOWINK</w:t>
      </w:r>
      <w:r w:rsidR="008C2740">
        <w:t xml:space="preserve"> | Contract</w:t>
      </w:r>
    </w:p>
    <w:p w14:paraId="36A478B1" w14:textId="611778F4" w:rsidR="008C2740" w:rsidRPr="008C2740" w:rsidRDefault="008C2740" w:rsidP="008C2740">
      <w:pPr>
        <w:pStyle w:val="Skillslist"/>
        <w:numPr>
          <w:ilvl w:val="0"/>
          <w:numId w:val="0"/>
        </w:numPr>
        <w:spacing w:line="480" w:lineRule="auto"/>
        <w:ind w:left="360"/>
      </w:pPr>
      <w:r>
        <w:t>0</w:t>
      </w:r>
      <w:r w:rsidR="00A46D7B">
        <w:t>6</w:t>
      </w:r>
      <w:r>
        <w:t>/</w:t>
      </w:r>
      <w:r w:rsidR="00A46D7B">
        <w:t>2022</w:t>
      </w:r>
      <w:r>
        <w:t xml:space="preserve"> – </w:t>
      </w:r>
      <w:r w:rsidR="00A46D7B">
        <w:t>09/2024</w:t>
      </w:r>
    </w:p>
    <w:p w14:paraId="6942B344" w14:textId="77777777" w:rsidR="008B1CF6" w:rsidRDefault="008B1CF6" w:rsidP="008B1CF6">
      <w:pPr>
        <w:spacing w:line="200" w:lineRule="exact"/>
        <w:ind w:left="360"/>
      </w:pPr>
      <w:r>
        <w:t xml:space="preserve">✓ Maintain financial services projects using Java, Spring, Hibernate, T-SQL, stored </w:t>
      </w:r>
      <w:r>
        <w:t xml:space="preserve"> </w:t>
      </w:r>
    </w:p>
    <w:p w14:paraId="622217B5" w14:textId="58C32401" w:rsidR="008B1CF6" w:rsidRDefault="008B1CF6" w:rsidP="008B1CF6">
      <w:pPr>
        <w:spacing w:line="200" w:lineRule="exact"/>
        <w:ind w:left="360"/>
      </w:pPr>
      <w:r>
        <w:t xml:space="preserve">     </w:t>
      </w:r>
      <w:r>
        <w:t>procedures, and Angular and Blazor.</w:t>
      </w:r>
    </w:p>
    <w:p w14:paraId="50F46F7E" w14:textId="77777777" w:rsidR="008B1CF6" w:rsidRDefault="008B1CF6" w:rsidP="008B1CF6">
      <w:pPr>
        <w:spacing w:line="200" w:lineRule="exact"/>
        <w:ind w:left="360"/>
      </w:pPr>
      <w:r>
        <w:t>✓ Fix bugs and track events with debugging tools.</w:t>
      </w:r>
    </w:p>
    <w:p w14:paraId="48E8FEB3" w14:textId="77777777" w:rsidR="008B1CF6" w:rsidRDefault="008B1CF6" w:rsidP="008B1CF6">
      <w:pPr>
        <w:spacing w:line="200" w:lineRule="exact"/>
        <w:ind w:left="360"/>
      </w:pPr>
      <w:r>
        <w:t xml:space="preserve">✓ Utilize MySQL and SQL for managing our financial systems, and implement </w:t>
      </w:r>
      <w:r>
        <w:t xml:space="preserve">  </w:t>
      </w:r>
    </w:p>
    <w:p w14:paraId="4C6619ED" w14:textId="082BFF62" w:rsidR="008B1CF6" w:rsidRDefault="008B1CF6" w:rsidP="008B1CF6">
      <w:pPr>
        <w:spacing w:line="200" w:lineRule="exact"/>
        <w:ind w:left="360"/>
      </w:pPr>
      <w:r>
        <w:t xml:space="preserve">     </w:t>
      </w:r>
      <w:r>
        <w:t>microservices using Docker and Kubernetes.</w:t>
      </w:r>
    </w:p>
    <w:p w14:paraId="03FD7B2F" w14:textId="77777777" w:rsidR="008B1CF6" w:rsidRDefault="008B1CF6" w:rsidP="008B1CF6">
      <w:pPr>
        <w:spacing w:line="200" w:lineRule="exact"/>
        <w:ind w:left="360"/>
      </w:pPr>
      <w:r>
        <w:t>✓ Implement a RESTful API server with numerous endpoints using Spring Data JPA.</w:t>
      </w:r>
    </w:p>
    <w:p w14:paraId="6509C6A5" w14:textId="77777777" w:rsidR="008B1CF6" w:rsidRDefault="008B1CF6" w:rsidP="008B1CF6">
      <w:pPr>
        <w:spacing w:line="200" w:lineRule="exact"/>
        <w:ind w:left="360"/>
      </w:pPr>
      <w:r>
        <w:t xml:space="preserve">✓ Leverage Azure DevOps for project and development management, version control, </w:t>
      </w:r>
    </w:p>
    <w:p w14:paraId="2E6B64A3" w14:textId="12E74E4A" w:rsidR="008B1CF6" w:rsidRDefault="008B1CF6" w:rsidP="008B1CF6">
      <w:pPr>
        <w:spacing w:line="200" w:lineRule="exact"/>
        <w:ind w:left="360"/>
      </w:pPr>
      <w:r>
        <w:t xml:space="preserve">     </w:t>
      </w:r>
      <w:r>
        <w:t>and CI/CD. For management, we use Jira and GitHub.</w:t>
      </w:r>
    </w:p>
    <w:p w14:paraId="69007B48" w14:textId="77777777" w:rsidR="008B1CF6" w:rsidRDefault="008B1CF6" w:rsidP="008B1CF6">
      <w:pPr>
        <w:spacing w:line="200" w:lineRule="exact"/>
        <w:ind w:left="360"/>
      </w:pPr>
      <w:r>
        <w:t>✓ Develop projects with Java, Spring MVC, and MySQL for the database.</w:t>
      </w:r>
    </w:p>
    <w:p w14:paraId="4B881D17" w14:textId="77777777" w:rsidR="008B1CF6" w:rsidRDefault="008B1CF6" w:rsidP="008B1CF6">
      <w:pPr>
        <w:spacing w:line="200" w:lineRule="exact"/>
        <w:ind w:left="360"/>
      </w:pPr>
      <w:r>
        <w:t xml:space="preserve">✓ Build user-friendly interfaces with Kendo UI and Telerik, and implement secure </w:t>
      </w:r>
    </w:p>
    <w:p w14:paraId="27774529" w14:textId="25A4F403" w:rsidR="008B1CF6" w:rsidRDefault="008B1CF6" w:rsidP="008B1CF6">
      <w:pPr>
        <w:spacing w:line="200" w:lineRule="exact"/>
        <w:ind w:left="360"/>
      </w:pPr>
      <w:r>
        <w:t xml:space="preserve">     </w:t>
      </w:r>
      <w:r>
        <w:t>financial services applications with Angular and Blazor.</w:t>
      </w:r>
    </w:p>
    <w:p w14:paraId="488AA7F0" w14:textId="77777777" w:rsidR="008B1CF6" w:rsidRDefault="008B1CF6" w:rsidP="008B1CF6">
      <w:pPr>
        <w:spacing w:line="200" w:lineRule="exact"/>
      </w:pPr>
    </w:p>
    <w:p w14:paraId="38B4E2AB" w14:textId="66DE90F0" w:rsidR="008B1CF6" w:rsidRPr="00956E44" w:rsidRDefault="008B1CF6" w:rsidP="008B1CF6">
      <w:pPr>
        <w:pStyle w:val="Skillslist"/>
        <w:rPr>
          <w:b/>
          <w:bCs/>
        </w:rPr>
      </w:pPr>
      <w:r w:rsidRPr="00956E44">
        <w:rPr>
          <w:b/>
          <w:bCs/>
        </w:rPr>
        <w:t xml:space="preserve">Senior </w:t>
      </w:r>
      <w:r w:rsidRPr="00956E44">
        <w:rPr>
          <w:b/>
          <w:bCs/>
        </w:rPr>
        <w:t>Software Engineer</w:t>
      </w:r>
    </w:p>
    <w:p w14:paraId="0E689876" w14:textId="7467560C" w:rsidR="008B1CF6" w:rsidRDefault="008B1CF6" w:rsidP="008B1CF6">
      <w:pPr>
        <w:pStyle w:val="Skillslist"/>
        <w:numPr>
          <w:ilvl w:val="0"/>
          <w:numId w:val="0"/>
        </w:numPr>
        <w:ind w:left="360"/>
      </w:pPr>
      <w:r w:rsidRPr="008B1CF6">
        <w:t>Hypercomputing Group</w:t>
      </w:r>
      <w:r>
        <w:t xml:space="preserve"> </w:t>
      </w:r>
      <w:r>
        <w:t xml:space="preserve">| </w:t>
      </w:r>
      <w:r>
        <w:t>Full-time</w:t>
      </w:r>
    </w:p>
    <w:p w14:paraId="5DAD8E47" w14:textId="63678676" w:rsidR="008B1CF6" w:rsidRPr="008C2740" w:rsidRDefault="008B1CF6" w:rsidP="008B1CF6">
      <w:pPr>
        <w:pStyle w:val="Skillslist"/>
        <w:numPr>
          <w:ilvl w:val="0"/>
          <w:numId w:val="0"/>
        </w:numPr>
        <w:spacing w:line="480" w:lineRule="auto"/>
        <w:ind w:left="360"/>
      </w:pPr>
      <w:r>
        <w:t>0</w:t>
      </w:r>
      <w:r>
        <w:t>2</w:t>
      </w:r>
      <w:r>
        <w:t>/</w:t>
      </w:r>
      <w:r>
        <w:t>2017</w:t>
      </w:r>
      <w:r>
        <w:t>– 0</w:t>
      </w:r>
      <w:r>
        <w:t>6</w:t>
      </w:r>
      <w:r>
        <w:t>/</w:t>
      </w:r>
      <w:r>
        <w:t>2022</w:t>
      </w:r>
    </w:p>
    <w:p w14:paraId="0D89006C" w14:textId="77777777" w:rsidR="008B1CF6" w:rsidRDefault="008B1CF6" w:rsidP="008B1CF6">
      <w:pPr>
        <w:spacing w:line="200" w:lineRule="exact"/>
        <w:ind w:left="360"/>
      </w:pPr>
      <w:r>
        <w:t xml:space="preserve">✓ Resolved a critical software bug affecting 5800 users by debugging 20k lines of </w:t>
      </w:r>
    </w:p>
    <w:p w14:paraId="50C71794" w14:textId="54AA77B7" w:rsidR="008B1CF6" w:rsidRDefault="008B1CF6" w:rsidP="008B1CF6">
      <w:pPr>
        <w:spacing w:line="200" w:lineRule="exact"/>
        <w:ind w:left="360"/>
      </w:pPr>
      <w:r>
        <w:t xml:space="preserve">     </w:t>
      </w:r>
      <w:r>
        <w:t>Node.js code, which boosted customer confidence in the product by 30%.</w:t>
      </w:r>
    </w:p>
    <w:p w14:paraId="0F6C5CFE" w14:textId="77777777" w:rsidR="008B1CF6" w:rsidRDefault="008B1CF6" w:rsidP="008B1CF6">
      <w:pPr>
        <w:spacing w:line="200" w:lineRule="exact"/>
        <w:ind w:left="360"/>
      </w:pPr>
      <w:r>
        <w:t xml:space="preserve">✓ Successfully developed and maintained 20 websites using Express.js, React, jQuery, </w:t>
      </w:r>
    </w:p>
    <w:p w14:paraId="00E0678E" w14:textId="255D03D9" w:rsidR="008B1CF6" w:rsidRDefault="008B1CF6" w:rsidP="008B1CF6">
      <w:pPr>
        <w:spacing w:line="200" w:lineRule="exact"/>
        <w:ind w:left="360"/>
      </w:pPr>
      <w:r>
        <w:t xml:space="preserve">     </w:t>
      </w:r>
      <w:r>
        <w:t>and TypeScript, ensuring 100% client satisfaction and timely delivery.</w:t>
      </w:r>
    </w:p>
    <w:p w14:paraId="7466DE11" w14:textId="77777777" w:rsidR="008B1CF6" w:rsidRDefault="008B1CF6" w:rsidP="008B1CF6">
      <w:pPr>
        <w:spacing w:line="200" w:lineRule="exact"/>
        <w:ind w:left="360"/>
      </w:pPr>
      <w:r>
        <w:t xml:space="preserve">✓ Engineered 12 web applications with MySQL, Express.js, and React to streamline </w:t>
      </w:r>
    </w:p>
    <w:p w14:paraId="3BF15D72" w14:textId="724F1060" w:rsidR="008B1CF6" w:rsidRDefault="008B1CF6" w:rsidP="008B1CF6">
      <w:pPr>
        <w:spacing w:line="200" w:lineRule="exact"/>
        <w:ind w:left="360"/>
      </w:pPr>
      <w:r>
        <w:t xml:space="preserve">     </w:t>
      </w:r>
      <w:r>
        <w:t>payroll, HR, talent, and performance management processes.</w:t>
      </w:r>
    </w:p>
    <w:p w14:paraId="0F0F0C43" w14:textId="77777777" w:rsidR="008B1CF6" w:rsidRDefault="008B1CF6" w:rsidP="008B1CF6">
      <w:pPr>
        <w:spacing w:line="200" w:lineRule="exact"/>
        <w:ind w:left="360"/>
      </w:pPr>
      <w:r>
        <w:t xml:space="preserve">✓ Created over 10 pocket time clock applications within two weeks of starting the role, </w:t>
      </w:r>
    </w:p>
    <w:p w14:paraId="359AB45C" w14:textId="4D7749B4" w:rsidR="008B1CF6" w:rsidRDefault="008B1CF6" w:rsidP="008B1CF6">
      <w:pPr>
        <w:spacing w:line="200" w:lineRule="exact"/>
        <w:ind w:left="360"/>
      </w:pPr>
      <w:r>
        <w:t xml:space="preserve">     </w:t>
      </w:r>
      <w:r>
        <w:t>utilizing Node.js, Express.js, and RESTful Web Services.</w:t>
      </w:r>
    </w:p>
    <w:p w14:paraId="3E668A58" w14:textId="77777777" w:rsidR="008B1CF6" w:rsidRDefault="008B1CF6" w:rsidP="008B1CF6">
      <w:pPr>
        <w:spacing w:line="200" w:lineRule="exact"/>
        <w:ind w:left="360"/>
      </w:pPr>
      <w:r>
        <w:t xml:space="preserve">✓ Designed and implemented a microservice architecture using Docker and </w:t>
      </w:r>
    </w:p>
    <w:p w14:paraId="0B05F97A" w14:textId="22631395" w:rsidR="008B1CF6" w:rsidRDefault="008B1CF6" w:rsidP="008B1CF6">
      <w:pPr>
        <w:spacing w:line="200" w:lineRule="exact"/>
        <w:ind w:left="360"/>
      </w:pPr>
      <w:r>
        <w:t xml:space="preserve">     </w:t>
      </w:r>
      <w:r>
        <w:t>Kubernetes.</w:t>
      </w:r>
    </w:p>
    <w:p w14:paraId="00FF8534" w14:textId="77777777" w:rsidR="008B1CF6" w:rsidRDefault="008B1CF6" w:rsidP="008B1CF6">
      <w:pPr>
        <w:spacing w:line="200" w:lineRule="exact"/>
        <w:ind w:left="360"/>
      </w:pPr>
      <w:r>
        <w:t xml:space="preserve">✓ Developed an online tool with React and Node.js, enabling 50 emergency responders </w:t>
      </w:r>
    </w:p>
    <w:p w14:paraId="644F4F67" w14:textId="30C72360" w:rsidR="002A3F65" w:rsidRDefault="008B1CF6" w:rsidP="002A3F65">
      <w:pPr>
        <w:spacing w:line="200" w:lineRule="exact"/>
        <w:ind w:left="360"/>
      </w:pPr>
      <w:r>
        <w:t xml:space="preserve">     </w:t>
      </w:r>
      <w:r>
        <w:t>to access critical information and directions efficiently.</w:t>
      </w:r>
    </w:p>
    <w:p w14:paraId="7FCDCCB2" w14:textId="77777777" w:rsidR="008B1CF6" w:rsidRDefault="008B1CF6" w:rsidP="008B1CF6">
      <w:pPr>
        <w:spacing w:line="200" w:lineRule="exact"/>
      </w:pPr>
    </w:p>
    <w:p w14:paraId="0488BFE1" w14:textId="4B8F468B" w:rsidR="008B1CF6" w:rsidRPr="00956E44" w:rsidRDefault="008B1CF6" w:rsidP="008B1CF6">
      <w:pPr>
        <w:pStyle w:val="Skillslist"/>
        <w:rPr>
          <w:b/>
          <w:bCs/>
        </w:rPr>
      </w:pPr>
      <w:r w:rsidRPr="00956E44">
        <w:rPr>
          <w:b/>
          <w:bCs/>
        </w:rPr>
        <w:t>Backend Developer</w:t>
      </w:r>
    </w:p>
    <w:p w14:paraId="481F9A64" w14:textId="77777777" w:rsidR="008B1CF6" w:rsidRDefault="008B1CF6" w:rsidP="00956E44">
      <w:pPr>
        <w:pStyle w:val="Skillslist"/>
        <w:numPr>
          <w:ilvl w:val="0"/>
          <w:numId w:val="0"/>
        </w:numPr>
        <w:ind w:left="360"/>
      </w:pPr>
      <w:r w:rsidRPr="008B1CF6">
        <w:t>Hypercomputing Group</w:t>
      </w:r>
      <w:r>
        <w:t xml:space="preserve"> | Full-time</w:t>
      </w:r>
    </w:p>
    <w:p w14:paraId="652C1A87" w14:textId="6B633974" w:rsidR="008B1CF6" w:rsidRPr="008C2740" w:rsidRDefault="008B1CF6" w:rsidP="008B1CF6">
      <w:pPr>
        <w:pStyle w:val="Skillslist"/>
        <w:numPr>
          <w:ilvl w:val="0"/>
          <w:numId w:val="0"/>
        </w:numPr>
        <w:spacing w:line="480" w:lineRule="auto"/>
        <w:ind w:left="360"/>
      </w:pPr>
      <w:r>
        <w:t>0</w:t>
      </w:r>
      <w:r w:rsidR="002A3F65">
        <w:t>5</w:t>
      </w:r>
      <w:r>
        <w:t>/201</w:t>
      </w:r>
      <w:r w:rsidR="00956E44">
        <w:t>4</w:t>
      </w:r>
      <w:r>
        <w:t>– 0</w:t>
      </w:r>
      <w:r w:rsidR="00956E44">
        <w:t>2</w:t>
      </w:r>
      <w:r>
        <w:t>/2</w:t>
      </w:r>
      <w:r w:rsidR="00956E44">
        <w:t>017</w:t>
      </w:r>
    </w:p>
    <w:p w14:paraId="29E719A4" w14:textId="1D6C51FB" w:rsidR="002A3F65" w:rsidRDefault="002A3F65" w:rsidP="003F2D72">
      <w:pPr>
        <w:spacing w:line="200" w:lineRule="exact"/>
        <w:ind w:left="360"/>
      </w:pPr>
      <w:r>
        <w:t xml:space="preserve">✓ Created consumer-focused features and applications using Python, </w:t>
      </w:r>
      <w:proofErr w:type="spellStart"/>
      <w:proofErr w:type="gramStart"/>
      <w:r>
        <w:t>Django,Pyramid</w:t>
      </w:r>
      <w:proofErr w:type="spellEnd"/>
      <w:proofErr w:type="gramEnd"/>
      <w:r>
        <w:t xml:space="preserve">, </w:t>
      </w:r>
    </w:p>
    <w:p w14:paraId="540168F0" w14:textId="77777777" w:rsidR="003F2D72" w:rsidRDefault="002A3F65" w:rsidP="003F2D72">
      <w:pPr>
        <w:spacing w:line="200" w:lineRule="exact"/>
        <w:ind w:left="360"/>
      </w:pPr>
      <w:r>
        <w:t xml:space="preserve">     </w:t>
      </w:r>
      <w:r>
        <w:t>Flask, Web2py, HTML, and other web technologies. Designed, developed, an</w:t>
      </w:r>
      <w:r w:rsidR="003F2D72">
        <w:t>d</w:t>
      </w:r>
    </w:p>
    <w:p w14:paraId="17A553B6" w14:textId="7E524BC9" w:rsidR="002A3F65" w:rsidRDefault="003F2D72" w:rsidP="003F2D72">
      <w:pPr>
        <w:spacing w:line="200" w:lineRule="exact"/>
        <w:ind w:left="360"/>
      </w:pPr>
      <w:r>
        <w:t xml:space="preserve">     </w:t>
      </w:r>
      <w:r w:rsidR="002A3F65">
        <w:t>integrated</w:t>
      </w:r>
      <w:r>
        <w:t xml:space="preserve"> </w:t>
      </w:r>
      <w:r w:rsidR="002A3F65">
        <w:t>a PostgreSQL database with a proprietary Scala-based NLP pipeline.</w:t>
      </w:r>
    </w:p>
    <w:p w14:paraId="6C6EDD06" w14:textId="77777777" w:rsidR="003F2D72" w:rsidRDefault="002A3F65" w:rsidP="003F2D72">
      <w:pPr>
        <w:spacing w:line="200" w:lineRule="exact"/>
        <w:ind w:left="360"/>
      </w:pPr>
      <w:r>
        <w:lastRenderedPageBreak/>
        <w:t>✓ Utilized AWS Data Migration services to transfer data from Oracle source systems to</w:t>
      </w:r>
    </w:p>
    <w:p w14:paraId="3C892264" w14:textId="6262E67D" w:rsidR="002A3F65" w:rsidRDefault="003F2D72" w:rsidP="003F2D72">
      <w:pPr>
        <w:spacing w:line="200" w:lineRule="exact"/>
        <w:ind w:left="360"/>
      </w:pPr>
      <w:r>
        <w:t xml:space="preserve">     </w:t>
      </w:r>
      <w:r w:rsidR="002A3F65">
        <w:t>an S3 bucket, capturing records that are inserted or updated in real-time.</w:t>
      </w:r>
    </w:p>
    <w:p w14:paraId="32639928" w14:textId="77777777" w:rsidR="002A3F65" w:rsidRDefault="002A3F65" w:rsidP="003F2D72">
      <w:pPr>
        <w:spacing w:line="200" w:lineRule="exact"/>
        <w:ind w:left="360"/>
      </w:pPr>
      <w:r>
        <w:t xml:space="preserve">✓ Leveraged Django REST framework for faster data retrieval and caching, supporting </w:t>
      </w:r>
    </w:p>
    <w:p w14:paraId="519008B6" w14:textId="77777777" w:rsidR="002A3F65" w:rsidRDefault="002A3F65" w:rsidP="003F2D72">
      <w:pPr>
        <w:spacing w:line="200" w:lineRule="exact"/>
        <w:ind w:left="360"/>
      </w:pPr>
      <w:r>
        <w:t xml:space="preserve">     </w:t>
      </w:r>
      <w:r>
        <w:t xml:space="preserve">multiple formats including JSON. Created templates for page rendering and </w:t>
      </w:r>
    </w:p>
    <w:p w14:paraId="73F935C9" w14:textId="018930DA" w:rsidR="002A3F65" w:rsidRDefault="002A3F65" w:rsidP="003F2D72">
      <w:pPr>
        <w:spacing w:line="200" w:lineRule="exact"/>
        <w:ind w:left="360"/>
      </w:pPr>
      <w:r>
        <w:t xml:space="preserve">     </w:t>
      </w:r>
      <w:r>
        <w:t>implemented Django views for business logic.</w:t>
      </w:r>
    </w:p>
    <w:p w14:paraId="04C20265" w14:textId="77777777" w:rsidR="002A3F65" w:rsidRDefault="002A3F65" w:rsidP="003F2D72">
      <w:pPr>
        <w:spacing w:line="200" w:lineRule="exact"/>
        <w:ind w:left="360"/>
      </w:pPr>
      <w:r>
        <w:t xml:space="preserve">✓ Designed and developed a web crawler in Python using the Scrapy framework, with </w:t>
      </w:r>
    </w:p>
    <w:p w14:paraId="3A914998" w14:textId="1F6B683E" w:rsidR="002A3F65" w:rsidRDefault="002A3F65" w:rsidP="003F2D72">
      <w:pPr>
        <w:spacing w:line="200" w:lineRule="exact"/>
        <w:ind w:left="360"/>
      </w:pPr>
      <w:r>
        <w:t xml:space="preserve">     </w:t>
      </w:r>
      <w:r>
        <w:t>RabbitMQ as a messaging server between microservices.</w:t>
      </w:r>
    </w:p>
    <w:p w14:paraId="4A68C924" w14:textId="77777777" w:rsidR="003F2D72" w:rsidRDefault="002A3F65" w:rsidP="003F2D72">
      <w:pPr>
        <w:spacing w:line="200" w:lineRule="exact"/>
        <w:ind w:left="360"/>
      </w:pPr>
      <w:r>
        <w:t>✓ Built an automated testing framework compliant with CI/CD pipelines using Nose</w:t>
      </w:r>
    </w:p>
    <w:p w14:paraId="080B0E55" w14:textId="77777777" w:rsidR="003F2D72" w:rsidRDefault="003F2D72" w:rsidP="003F2D72">
      <w:pPr>
        <w:spacing w:line="200" w:lineRule="exact"/>
        <w:ind w:left="360"/>
      </w:pPr>
      <w:r>
        <w:t xml:space="preserve">     </w:t>
      </w:r>
      <w:r w:rsidR="002A3F65">
        <w:t xml:space="preserve">Test and </w:t>
      </w:r>
      <w:proofErr w:type="spellStart"/>
      <w:r w:rsidR="002A3F65">
        <w:t>PyTest</w:t>
      </w:r>
      <w:proofErr w:type="spellEnd"/>
      <w:r w:rsidR="002A3F65">
        <w:t>. Implemented CI/CD pipelines with Jenkins and Ansible Playbooks,</w:t>
      </w:r>
    </w:p>
    <w:p w14:paraId="72C12382" w14:textId="3B7EC0F5" w:rsidR="002A3F65" w:rsidRDefault="003F2D72" w:rsidP="003F2D72">
      <w:pPr>
        <w:spacing w:line="200" w:lineRule="exact"/>
        <w:ind w:left="360"/>
      </w:pPr>
      <w:r>
        <w:t xml:space="preserve">     </w:t>
      </w:r>
      <w:r w:rsidR="002A3F65">
        <w:t>creating an on-premise CI/CD solution using Jenkins and the Pipeline plugin.</w:t>
      </w:r>
    </w:p>
    <w:p w14:paraId="3DF29CCD" w14:textId="77777777" w:rsidR="003F2D72" w:rsidRDefault="002A3F65" w:rsidP="003F2D72">
      <w:pPr>
        <w:spacing w:line="200" w:lineRule="exact"/>
        <w:ind w:left="360"/>
      </w:pPr>
      <w:r>
        <w:t xml:space="preserve">✓ Developed a proof of concept (POC) using </w:t>
      </w:r>
      <w:proofErr w:type="spellStart"/>
      <w:r>
        <w:t>Attunity</w:t>
      </w:r>
      <w:proofErr w:type="spellEnd"/>
      <w:r>
        <w:t xml:space="preserve"> to fetch files directly from Oracle</w:t>
      </w:r>
    </w:p>
    <w:p w14:paraId="609B0F11" w14:textId="0084B64D" w:rsidR="008B1CF6" w:rsidRDefault="003F2D72" w:rsidP="003F2D72">
      <w:pPr>
        <w:spacing w:line="200" w:lineRule="exact"/>
        <w:ind w:left="360"/>
      </w:pPr>
      <w:r>
        <w:t xml:space="preserve">     </w:t>
      </w:r>
      <w:r w:rsidR="002A3F65">
        <w:t>to Snowflake, though it involved significant licensing and processing costs.</w:t>
      </w:r>
    </w:p>
    <w:p w14:paraId="1D1016A6" w14:textId="77777777" w:rsidR="00956E44" w:rsidRDefault="00956E44" w:rsidP="008B1CF6">
      <w:pPr>
        <w:spacing w:line="200" w:lineRule="exact"/>
      </w:pPr>
    </w:p>
    <w:p w14:paraId="31BB7FDC" w14:textId="183CED27" w:rsidR="00956E44" w:rsidRDefault="00956E44" w:rsidP="00956E44">
      <w:pPr>
        <w:pStyle w:val="Heading1"/>
        <w:rPr>
          <w:color w:val="0070C0"/>
          <w:sz w:val="30"/>
          <w:szCs w:val="18"/>
        </w:rPr>
      </w:pPr>
      <w:r>
        <w:rPr>
          <w:color w:val="0070C0"/>
          <w:sz w:val="30"/>
          <w:szCs w:val="18"/>
        </w:rPr>
        <w:t>E</w:t>
      </w:r>
      <w:r>
        <w:rPr>
          <w:color w:val="0070C0"/>
          <w:sz w:val="30"/>
          <w:szCs w:val="18"/>
        </w:rPr>
        <w:t>DUCATION</w:t>
      </w:r>
    </w:p>
    <w:p w14:paraId="2734DAD2" w14:textId="50B7C89E" w:rsidR="00956E44" w:rsidRDefault="00956E44" w:rsidP="00956E44">
      <w:pPr>
        <w:spacing w:line="200" w:lineRule="exact"/>
      </w:pPr>
      <w:r w:rsidRPr="00956E44">
        <w:t>University of Novi Sad, Serbia</w:t>
      </w:r>
    </w:p>
    <w:p w14:paraId="36CAD187" w14:textId="64E0DAFA" w:rsidR="00956E44" w:rsidRPr="008C2740" w:rsidRDefault="00956E44" w:rsidP="00956E44">
      <w:pPr>
        <w:spacing w:line="200" w:lineRule="exact"/>
      </w:pPr>
      <w:r>
        <w:t>2010 - 2014</w:t>
      </w:r>
    </w:p>
    <w:sectPr w:rsidR="00956E44" w:rsidRPr="008C2740" w:rsidSect="00DA25C0">
      <w:type w:val="continuous"/>
      <w:pgSz w:w="12240" w:h="15840"/>
      <w:pgMar w:top="1440" w:right="1440" w:bottom="43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CE456" w14:textId="77777777" w:rsidR="000D543B" w:rsidRDefault="000D543B" w:rsidP="000C45FF">
      <w:r>
        <w:separator/>
      </w:r>
    </w:p>
  </w:endnote>
  <w:endnote w:type="continuationSeparator" w:id="0">
    <w:p w14:paraId="1CAE4D2C" w14:textId="77777777" w:rsidR="000D543B" w:rsidRDefault="000D543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53B62" w14:textId="77777777" w:rsidR="000D543B" w:rsidRDefault="000D543B" w:rsidP="000C45FF">
      <w:r>
        <w:separator/>
      </w:r>
    </w:p>
  </w:footnote>
  <w:footnote w:type="continuationSeparator" w:id="0">
    <w:p w14:paraId="7E64A904" w14:textId="77777777" w:rsidR="000D543B" w:rsidRDefault="000D543B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10218"/>
    <w:multiLevelType w:val="multilevel"/>
    <w:tmpl w:val="63CE4ABE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" w15:restartNumberingAfterBreak="0">
    <w:nsid w:val="441D513C"/>
    <w:multiLevelType w:val="hybridMultilevel"/>
    <w:tmpl w:val="CC685FDE"/>
    <w:lvl w:ilvl="0" w:tplc="06C8732C">
      <w:start w:val="1"/>
      <w:numFmt w:val="bullet"/>
      <w:pStyle w:val="Skills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7405D"/>
    <w:multiLevelType w:val="hybridMultilevel"/>
    <w:tmpl w:val="D0CC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455530">
    <w:abstractNumId w:val="3"/>
  </w:num>
  <w:num w:numId="2" w16cid:durableId="1628898235">
    <w:abstractNumId w:val="2"/>
  </w:num>
  <w:num w:numId="3" w16cid:durableId="550121475">
    <w:abstractNumId w:val="0"/>
  </w:num>
  <w:num w:numId="4" w16cid:durableId="642926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9E"/>
    <w:rsid w:val="00011E31"/>
    <w:rsid w:val="00024730"/>
    <w:rsid w:val="00027EA8"/>
    <w:rsid w:val="00036450"/>
    <w:rsid w:val="000411D6"/>
    <w:rsid w:val="00045FA5"/>
    <w:rsid w:val="0008202B"/>
    <w:rsid w:val="00082289"/>
    <w:rsid w:val="00094499"/>
    <w:rsid w:val="000A3BDA"/>
    <w:rsid w:val="000C45FF"/>
    <w:rsid w:val="000D543B"/>
    <w:rsid w:val="000E1F6F"/>
    <w:rsid w:val="000E3FD1"/>
    <w:rsid w:val="000F2CDE"/>
    <w:rsid w:val="000F60A1"/>
    <w:rsid w:val="00112054"/>
    <w:rsid w:val="001317D8"/>
    <w:rsid w:val="001525E1"/>
    <w:rsid w:val="0015478F"/>
    <w:rsid w:val="00180329"/>
    <w:rsid w:val="0019001F"/>
    <w:rsid w:val="00194584"/>
    <w:rsid w:val="00195BBB"/>
    <w:rsid w:val="001A74A5"/>
    <w:rsid w:val="001B0201"/>
    <w:rsid w:val="001B2ABD"/>
    <w:rsid w:val="001B6714"/>
    <w:rsid w:val="001D0545"/>
    <w:rsid w:val="001E0391"/>
    <w:rsid w:val="001E1759"/>
    <w:rsid w:val="001F1ECC"/>
    <w:rsid w:val="00216E2E"/>
    <w:rsid w:val="002400EB"/>
    <w:rsid w:val="00254447"/>
    <w:rsid w:val="00256CF7"/>
    <w:rsid w:val="00271BD8"/>
    <w:rsid w:val="00281FD5"/>
    <w:rsid w:val="002A3F65"/>
    <w:rsid w:val="002D0C47"/>
    <w:rsid w:val="002D3E1E"/>
    <w:rsid w:val="002D409E"/>
    <w:rsid w:val="002E2477"/>
    <w:rsid w:val="0030481B"/>
    <w:rsid w:val="003156FC"/>
    <w:rsid w:val="003254B5"/>
    <w:rsid w:val="00351756"/>
    <w:rsid w:val="00365BD0"/>
    <w:rsid w:val="0037121F"/>
    <w:rsid w:val="003850D4"/>
    <w:rsid w:val="003910D8"/>
    <w:rsid w:val="0039787D"/>
    <w:rsid w:val="003A6B7D"/>
    <w:rsid w:val="003B06CA"/>
    <w:rsid w:val="003E51AD"/>
    <w:rsid w:val="003F2D72"/>
    <w:rsid w:val="004071FC"/>
    <w:rsid w:val="004206E9"/>
    <w:rsid w:val="00445947"/>
    <w:rsid w:val="004813B3"/>
    <w:rsid w:val="004839CF"/>
    <w:rsid w:val="00484C9C"/>
    <w:rsid w:val="00486DA8"/>
    <w:rsid w:val="00496591"/>
    <w:rsid w:val="004C63E4"/>
    <w:rsid w:val="004C6721"/>
    <w:rsid w:val="004D11E6"/>
    <w:rsid w:val="004D3011"/>
    <w:rsid w:val="004E0C33"/>
    <w:rsid w:val="004F2598"/>
    <w:rsid w:val="00501453"/>
    <w:rsid w:val="005077F8"/>
    <w:rsid w:val="005135BE"/>
    <w:rsid w:val="00520DE3"/>
    <w:rsid w:val="005262AC"/>
    <w:rsid w:val="005559FF"/>
    <w:rsid w:val="00564F7C"/>
    <w:rsid w:val="005A2C10"/>
    <w:rsid w:val="005E20F0"/>
    <w:rsid w:val="005E28CB"/>
    <w:rsid w:val="005E39D5"/>
    <w:rsid w:val="005F540F"/>
    <w:rsid w:val="00600670"/>
    <w:rsid w:val="0062123A"/>
    <w:rsid w:val="006328D0"/>
    <w:rsid w:val="006352E5"/>
    <w:rsid w:val="00646E75"/>
    <w:rsid w:val="00651223"/>
    <w:rsid w:val="006579C8"/>
    <w:rsid w:val="006667F3"/>
    <w:rsid w:val="006771D0"/>
    <w:rsid w:val="006B366C"/>
    <w:rsid w:val="006D4F15"/>
    <w:rsid w:val="006F74F3"/>
    <w:rsid w:val="00715FCB"/>
    <w:rsid w:val="00743101"/>
    <w:rsid w:val="0076739A"/>
    <w:rsid w:val="007775E1"/>
    <w:rsid w:val="007867A0"/>
    <w:rsid w:val="00787A35"/>
    <w:rsid w:val="007927F5"/>
    <w:rsid w:val="007B3B6B"/>
    <w:rsid w:val="007C1D37"/>
    <w:rsid w:val="007F3E7B"/>
    <w:rsid w:val="00802CA0"/>
    <w:rsid w:val="008154F2"/>
    <w:rsid w:val="00845AD3"/>
    <w:rsid w:val="00845D7F"/>
    <w:rsid w:val="00882B5D"/>
    <w:rsid w:val="008B1CF6"/>
    <w:rsid w:val="008C2740"/>
    <w:rsid w:val="008F39C1"/>
    <w:rsid w:val="00907D00"/>
    <w:rsid w:val="009260CD"/>
    <w:rsid w:val="00940A66"/>
    <w:rsid w:val="00952C25"/>
    <w:rsid w:val="00956391"/>
    <w:rsid w:val="00956E44"/>
    <w:rsid w:val="009A5F5D"/>
    <w:rsid w:val="009B7810"/>
    <w:rsid w:val="009D6723"/>
    <w:rsid w:val="009D75F0"/>
    <w:rsid w:val="009E3751"/>
    <w:rsid w:val="009F15F7"/>
    <w:rsid w:val="00A127F3"/>
    <w:rsid w:val="00A15D35"/>
    <w:rsid w:val="00A2118D"/>
    <w:rsid w:val="00A33375"/>
    <w:rsid w:val="00A46D7B"/>
    <w:rsid w:val="00A840FC"/>
    <w:rsid w:val="00A847E6"/>
    <w:rsid w:val="00AD76E2"/>
    <w:rsid w:val="00AE201B"/>
    <w:rsid w:val="00AF5BE0"/>
    <w:rsid w:val="00B066A3"/>
    <w:rsid w:val="00B20152"/>
    <w:rsid w:val="00B359E4"/>
    <w:rsid w:val="00B5353B"/>
    <w:rsid w:val="00B57D98"/>
    <w:rsid w:val="00B70850"/>
    <w:rsid w:val="00B85ED3"/>
    <w:rsid w:val="00BA5639"/>
    <w:rsid w:val="00BA7225"/>
    <w:rsid w:val="00BB11A7"/>
    <w:rsid w:val="00BD64A9"/>
    <w:rsid w:val="00C066B6"/>
    <w:rsid w:val="00C103D0"/>
    <w:rsid w:val="00C23DE3"/>
    <w:rsid w:val="00C37BA1"/>
    <w:rsid w:val="00C4674C"/>
    <w:rsid w:val="00C506CF"/>
    <w:rsid w:val="00C564D7"/>
    <w:rsid w:val="00C6510C"/>
    <w:rsid w:val="00C67551"/>
    <w:rsid w:val="00C72BED"/>
    <w:rsid w:val="00C815BB"/>
    <w:rsid w:val="00C9578B"/>
    <w:rsid w:val="00CA6A49"/>
    <w:rsid w:val="00CB0055"/>
    <w:rsid w:val="00CB7065"/>
    <w:rsid w:val="00CD355E"/>
    <w:rsid w:val="00CF4387"/>
    <w:rsid w:val="00CF451E"/>
    <w:rsid w:val="00CF7E31"/>
    <w:rsid w:val="00D121A2"/>
    <w:rsid w:val="00D226DE"/>
    <w:rsid w:val="00D2522B"/>
    <w:rsid w:val="00D310D4"/>
    <w:rsid w:val="00D422DE"/>
    <w:rsid w:val="00D5459D"/>
    <w:rsid w:val="00D54AA0"/>
    <w:rsid w:val="00D639A1"/>
    <w:rsid w:val="00D77FD2"/>
    <w:rsid w:val="00D967C7"/>
    <w:rsid w:val="00DA1681"/>
    <w:rsid w:val="00DA1F4D"/>
    <w:rsid w:val="00DA25C0"/>
    <w:rsid w:val="00DD172A"/>
    <w:rsid w:val="00DF1345"/>
    <w:rsid w:val="00E22F6F"/>
    <w:rsid w:val="00E25A26"/>
    <w:rsid w:val="00E43516"/>
    <w:rsid w:val="00E4381A"/>
    <w:rsid w:val="00E55D74"/>
    <w:rsid w:val="00E73534"/>
    <w:rsid w:val="00E84F2B"/>
    <w:rsid w:val="00E9788D"/>
    <w:rsid w:val="00EA76DD"/>
    <w:rsid w:val="00EB7834"/>
    <w:rsid w:val="00ED1F24"/>
    <w:rsid w:val="00ED6D73"/>
    <w:rsid w:val="00F322C0"/>
    <w:rsid w:val="00F42DF5"/>
    <w:rsid w:val="00F43DC3"/>
    <w:rsid w:val="00F60274"/>
    <w:rsid w:val="00F7613F"/>
    <w:rsid w:val="00F77FB9"/>
    <w:rsid w:val="00F874F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69A4B"/>
  <w14:defaultImageDpi w14:val="32767"/>
  <w15:chartTrackingRefBased/>
  <w15:docId w15:val="{095ACF22-8840-43C7-B869-C734D397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A15D35"/>
    <w:pPr>
      <w:spacing w:after="160"/>
    </w:pPr>
    <w:rPr>
      <w:color w:val="FFFFFF" w:themeColor="background1"/>
      <w:szCs w:val="22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F322C0"/>
    <w:pPr>
      <w:outlineLvl w:val="0"/>
    </w:pPr>
    <w:rPr>
      <w:rFonts w:asciiTheme="majorHAnsi" w:hAnsiTheme="majorHAnsi"/>
    </w:rPr>
  </w:style>
  <w:style w:type="paragraph" w:styleId="Heading2">
    <w:name w:val="heading 2"/>
    <w:basedOn w:val="Heading4"/>
    <w:next w:val="Normal"/>
    <w:link w:val="Heading2Char"/>
    <w:uiPriority w:val="9"/>
    <w:qFormat/>
    <w:rsid w:val="00F322C0"/>
    <w:pPr>
      <w:spacing w:before="240"/>
      <w:contextualSpacing w:val="0"/>
      <w:outlineLvl w:val="1"/>
    </w:pPr>
    <w:rPr>
      <w:rFonts w:asciiTheme="majorHAnsi" w:hAnsiTheme="majorHAnsi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E3751"/>
    <w:pPr>
      <w:keepNext/>
      <w:keepLines/>
      <w:spacing w:before="240" w:after="200"/>
      <w:outlineLvl w:val="2"/>
    </w:pPr>
    <w:rPr>
      <w:rFonts w:eastAsiaTheme="majorEastAsia" w:cs="Times New Roman (Headings CS)"/>
      <w:b/>
      <w:caps/>
      <w:spacing w:val="-5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F5BE0"/>
    <w:pPr>
      <w:spacing w:before="280" w:after="80"/>
      <w:contextualSpacing/>
      <w:outlineLvl w:val="3"/>
    </w:pPr>
    <w:rPr>
      <w:rFonts w:cs="Times New Roman (Body CS)"/>
      <w:b/>
      <w:cap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2C0"/>
    <w:rPr>
      <w:rFonts w:asciiTheme="majorHAnsi" w:hAnsiTheme="majorHAnsi" w:cs="Times New Roman (Body CS)"/>
      <w:b/>
      <w:caps/>
      <w:color w:val="FFFFFF" w:themeColor="background1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322C0"/>
    <w:pPr>
      <w:spacing w:line="840" w:lineRule="exact"/>
    </w:pPr>
    <w:rPr>
      <w:rFonts w:asciiTheme="majorHAnsi" w:hAnsiTheme="majorHAnsi" w:cs="Times New Roman (Body CS)"/>
      <w:b/>
      <w:caps/>
      <w:spacing w:val="-5"/>
      <w:sz w:val="80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322C0"/>
    <w:rPr>
      <w:rFonts w:asciiTheme="majorHAnsi" w:hAnsiTheme="majorHAnsi" w:cs="Times New Roman (Body CS)"/>
      <w:b/>
      <w:caps/>
      <w:color w:val="FFFFFF" w:themeColor="background1"/>
      <w:spacing w:val="-5"/>
      <w:sz w:val="80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322C0"/>
    <w:rPr>
      <w:rFonts w:asciiTheme="majorHAnsi" w:eastAsiaTheme="majorEastAsia" w:hAnsiTheme="majorHAnsi" w:cs="Times New Roman (Headings CS)"/>
      <w:b/>
      <w:caps/>
      <w:color w:val="FFFFFF" w:themeColor="background1"/>
      <w:spacing w:val="-5"/>
      <w:sz w:val="36"/>
    </w:rPr>
  </w:style>
  <w:style w:type="paragraph" w:styleId="Date">
    <w:name w:val="Date"/>
    <w:basedOn w:val="Normal"/>
    <w:next w:val="Normal"/>
    <w:link w:val="DateChar"/>
    <w:uiPriority w:val="99"/>
    <w:rsid w:val="00C67551"/>
    <w:pPr>
      <w:spacing w:after="120"/>
    </w:pPr>
  </w:style>
  <w:style w:type="character" w:customStyle="1" w:styleId="DateChar">
    <w:name w:val="Date Char"/>
    <w:basedOn w:val="DefaultParagraphFont"/>
    <w:link w:val="Date"/>
    <w:uiPriority w:val="99"/>
    <w:rsid w:val="00C67551"/>
    <w:rPr>
      <w:rFonts w:ascii="Aptos" w:hAnsi="Aptos"/>
      <w:color w:val="FFFFFF" w:themeColor="background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2C0"/>
    <w:pPr>
      <w:spacing w:before="40" w:after="280"/>
    </w:pPr>
    <w:rPr>
      <w:rFonts w:asciiTheme="majorHAnsi" w:hAnsiTheme="majorHAnsi" w:cs="Times New Roman (Body CS)"/>
      <w:caps/>
      <w:spacing w:val="30"/>
      <w:sz w:val="4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2C0"/>
    <w:rPr>
      <w:rFonts w:asciiTheme="majorHAnsi" w:hAnsiTheme="majorHAnsi" w:cs="Times New Roman (Body CS)"/>
      <w:caps/>
      <w:color w:val="FFFFFF" w:themeColor="background1"/>
      <w:spacing w:val="30"/>
      <w:sz w:val="4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FD2"/>
    <w:rPr>
      <w:rFonts w:ascii="Aptos" w:eastAsiaTheme="majorEastAsia" w:hAnsi="Aptos" w:cs="Times New Roman (Headings CS)"/>
      <w:b/>
      <w:caps/>
      <w:color w:val="FFFFFF" w:themeColor="background1"/>
      <w:spacing w:val="-5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FD2"/>
    <w:rPr>
      <w:rFonts w:ascii="Aptos" w:hAnsi="Aptos" w:cs="Times New Roman (Body CS)"/>
      <w:b/>
      <w:caps/>
      <w:color w:val="FFFFFF" w:themeColor="background1"/>
      <w:sz w:val="22"/>
      <w:szCs w:val="22"/>
    </w:rPr>
  </w:style>
  <w:style w:type="paragraph" w:customStyle="1" w:styleId="ContactInfo">
    <w:name w:val="Contact Info"/>
    <w:basedOn w:val="Normal"/>
    <w:qFormat/>
    <w:rsid w:val="009A5F5D"/>
    <w:rPr>
      <w:rFonts w:cs="Times New Roman (Body CS)"/>
      <w:b/>
      <w:caps/>
      <w:sz w:val="22"/>
    </w:rPr>
  </w:style>
  <w:style w:type="paragraph" w:customStyle="1" w:styleId="Dates">
    <w:name w:val="Dates"/>
    <w:basedOn w:val="Date"/>
    <w:semiHidden/>
    <w:qFormat/>
    <w:rsid w:val="00A847E6"/>
    <w:pPr>
      <w:spacing w:after="80"/>
    </w:pPr>
    <w:rPr>
      <w:i/>
    </w:rPr>
  </w:style>
  <w:style w:type="paragraph" w:customStyle="1" w:styleId="JobTitle">
    <w:name w:val="Job Title"/>
    <w:basedOn w:val="Heading4"/>
    <w:semiHidden/>
    <w:qFormat/>
    <w:rsid w:val="00787A35"/>
    <w:pPr>
      <w:spacing w:before="40"/>
    </w:pPr>
    <w:rPr>
      <w:caps w:val="0"/>
    </w:rPr>
  </w:style>
  <w:style w:type="paragraph" w:customStyle="1" w:styleId="Skillslist">
    <w:name w:val="Skills list"/>
    <w:basedOn w:val="Normal"/>
    <w:qFormat/>
    <w:rsid w:val="00AF5BE0"/>
    <w:pPr>
      <w:numPr>
        <w:numId w:val="2"/>
      </w:numPr>
      <w:spacing w:after="40"/>
    </w:pPr>
  </w:style>
  <w:style w:type="paragraph" w:styleId="ListParagraph">
    <w:name w:val="List Paragraph"/>
    <w:basedOn w:val="Normal"/>
    <w:uiPriority w:val="34"/>
    <w:semiHidden/>
    <w:qFormat/>
    <w:rsid w:val="004D11E6"/>
    <w:pPr>
      <w:ind w:left="720"/>
      <w:contextualSpacing/>
    </w:pPr>
  </w:style>
  <w:style w:type="paragraph" w:customStyle="1" w:styleId="JobDescription">
    <w:name w:val="Job Description"/>
    <w:basedOn w:val="ContactInfo"/>
    <w:semiHidden/>
    <w:qFormat/>
    <w:rsid w:val="004839CF"/>
    <w:pPr>
      <w:spacing w:before="120"/>
    </w:pPr>
  </w:style>
  <w:style w:type="paragraph" w:styleId="ListBullet">
    <w:name w:val="List Bullet"/>
    <w:basedOn w:val="Normal"/>
    <w:uiPriority w:val="99"/>
    <w:semiHidden/>
    <w:qFormat/>
    <w:rsid w:val="00C67551"/>
    <w:pPr>
      <w:numPr>
        <w:numId w:val="4"/>
      </w:numPr>
      <w:spacing w:line="320" w:lineRule="exact"/>
      <w:ind w:left="360"/>
    </w:pPr>
    <w:rPr>
      <w:rFonts w:ascii="Arial" w:eastAsiaTheme="minorHAnsi" w:hAnsi="Arial"/>
      <w:color w:val="404040" w:themeColor="text1" w:themeTint="BF"/>
      <w:lang w:eastAsia="en-US"/>
    </w:rPr>
  </w:style>
  <w:style w:type="paragraph" w:customStyle="1" w:styleId="Position">
    <w:name w:val="Position"/>
    <w:basedOn w:val="Heading2"/>
    <w:semiHidden/>
    <w:qFormat/>
    <w:rsid w:val="006579C8"/>
    <w:pPr>
      <w:spacing w:before="0" w:after="120"/>
    </w:pPr>
    <w:rPr>
      <w:rFonts w:ascii="Arial" w:hAnsi="Arial"/>
      <w:b w:val="0"/>
      <w:caps w:val="0"/>
      <w:color w:val="000000" w:themeColor="text1"/>
      <w:sz w:val="20"/>
      <w:szCs w:val="26"/>
      <w:lang w:eastAsia="en-US"/>
    </w:rPr>
  </w:style>
  <w:style w:type="paragraph" w:customStyle="1" w:styleId="Addressee">
    <w:name w:val="Addressee"/>
    <w:basedOn w:val="Heading1"/>
    <w:qFormat/>
    <w:rsid w:val="00A15D35"/>
    <w:pPr>
      <w:spacing w:before="0" w:after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milos1219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dest\AppData\Roaming\Microsoft\Templates\ATS%20finance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3">
      <a:majorFont>
        <a:latin typeface="Aptos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AC030E-BCAF-4159-B284-46FC76A838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7A91622-B993-44F0-A143-B2051A869F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13FB84-F43F-4F61-94A0-B3CCEEE2DE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finance cover letter.dotx</Template>
  <TotalTime>2</TotalTime>
  <Pages>3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Modest</dc:creator>
  <cp:keywords/>
  <dc:description/>
  <cp:lastModifiedBy>Milos Klipa Gavanski</cp:lastModifiedBy>
  <cp:revision>2</cp:revision>
  <cp:lastPrinted>2024-10-15T14:49:00Z</cp:lastPrinted>
  <dcterms:created xsi:type="dcterms:W3CDTF">2024-10-15T14:51:00Z</dcterms:created>
  <dcterms:modified xsi:type="dcterms:W3CDTF">2024-10-15T14:51:00Z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