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466882AC" w14:textId="77777777" w:rsidR="00221363" w:rsidRDefault="00221363" w:rsidP="002D409E">
      <w:pPr>
        <w:pStyle w:val="ContactInfo"/>
        <w:rPr>
          <w:rFonts w:ascii="Aptos" w:eastAsia="Batang" w:hAnsi="Aptos"/>
          <w:caps w:val="0"/>
          <w:spacing w:val="-5"/>
          <w:sz w:val="56"/>
          <w:szCs w:val="20"/>
          <w:lang w:eastAsia="ko-KR"/>
        </w:rPr>
      </w:pPr>
      <w:r w:rsidRPr="00221363">
        <w:rPr>
          <w:rFonts w:ascii="Aptos" w:hAnsi="Aptos"/>
          <w:caps w:val="0"/>
          <w:spacing w:val="-5"/>
          <w:sz w:val="56"/>
          <w:szCs w:val="20"/>
        </w:rPr>
        <w:t>Eric Leslie Lee</w:t>
      </w:r>
    </w:p>
    <w:p w14:paraId="3E995F3A" w14:textId="4B1DE885" w:rsidR="00221363" w:rsidRPr="001F731A" w:rsidRDefault="00221363" w:rsidP="002D409E">
      <w:pPr>
        <w:pStyle w:val="ContactInfo"/>
        <w:rPr>
          <w:rFonts w:ascii="Aptos" w:eastAsia="Batang" w:hAnsi="Aptos"/>
          <w:caps w:val="0"/>
          <w:color w:val="0070C0"/>
          <w:spacing w:val="-5"/>
          <w:sz w:val="56"/>
          <w:szCs w:val="20"/>
          <w:lang w:eastAsia="ko-KR"/>
        </w:rPr>
      </w:pPr>
      <w:r w:rsidRPr="001F731A">
        <w:rPr>
          <w:rFonts w:ascii="Aptos" w:eastAsia="Batang" w:hAnsi="Aptos" w:hint="eastAsia"/>
          <w:caps w:val="0"/>
          <w:color w:val="0070C0"/>
          <w:spacing w:val="-5"/>
          <w:sz w:val="56"/>
          <w:szCs w:val="20"/>
          <w:lang w:eastAsia="ko-KR"/>
        </w:rPr>
        <w:t>Senior Java Full Stack Developer</w:t>
      </w:r>
    </w:p>
    <w:p w14:paraId="55CD2E56" w14:textId="29A2D61B" w:rsidR="00A15D35" w:rsidRPr="00A15D35" w:rsidRDefault="00221363" w:rsidP="001F731A">
      <w:pPr>
        <w:pStyle w:val="ContactInfo"/>
        <w:spacing w:line="240" w:lineRule="exact"/>
      </w:pPr>
      <w:r w:rsidRPr="00221363">
        <w:rPr>
          <w:caps w:val="0"/>
        </w:rPr>
        <w:t>Austin, TX</w:t>
      </w:r>
      <w:r>
        <w:rPr>
          <w:rFonts w:eastAsia="Batang" w:hint="eastAsia"/>
          <w:caps w:val="0"/>
          <w:lang w:eastAsia="ko-KR"/>
        </w:rPr>
        <w:t xml:space="preserve"> </w:t>
      </w:r>
      <w:r w:rsidR="002D409E">
        <w:rPr>
          <w:caps w:val="0"/>
        </w:rPr>
        <w:t>|</w:t>
      </w:r>
      <w:r w:rsidR="002D409E" w:rsidRPr="0015478F">
        <w:rPr>
          <w:caps w:val="0"/>
        </w:rPr>
        <w:t xml:space="preserve"> </w:t>
      </w:r>
      <w:r>
        <w:rPr>
          <w:rFonts w:eastAsia="Batang" w:hint="eastAsia"/>
          <w:caps w:val="0"/>
          <w:lang w:eastAsia="ko-KR"/>
        </w:rPr>
        <w:t>ericlee0808</w:t>
      </w:r>
      <w:r w:rsidR="002D409E">
        <w:rPr>
          <w:caps w:val="0"/>
        </w:rPr>
        <w:t>@gmail.com</w:t>
      </w:r>
      <w:r w:rsidR="002D409E" w:rsidRPr="0015478F">
        <w:rPr>
          <w:caps w:val="0"/>
        </w:rPr>
        <w:t xml:space="preserve"> </w:t>
      </w:r>
      <w:r w:rsidR="00484C9C" w:rsidRPr="0015478F">
        <w:t>|</w:t>
      </w:r>
      <w:r w:rsidR="002D409E">
        <w:t xml:space="preserve"> </w:t>
      </w:r>
      <w:r w:rsidR="006E2390">
        <w:t xml:space="preserve"> +1 323 929 8599</w:t>
      </w:r>
    </w:p>
    <w:p w14:paraId="3B777E65" w14:textId="65FCF37C" w:rsidR="00BA7225" w:rsidRPr="002D409E" w:rsidRDefault="002D409E" w:rsidP="00C815BB">
      <w:pPr>
        <w:pStyle w:val="Heading1"/>
        <w:rPr>
          <w:sz w:val="30"/>
          <w:szCs w:val="18"/>
        </w:rPr>
      </w:pPr>
      <w:r w:rsidRPr="002D409E">
        <w:rPr>
          <w:color w:val="0070C0"/>
          <w:sz w:val="30"/>
          <w:szCs w:val="18"/>
        </w:rPr>
        <w:t>SUMMARY</w:t>
      </w:r>
    </w:p>
    <w:p w14:paraId="61826F47" w14:textId="20B66D8E" w:rsidR="001F731A" w:rsidRDefault="001F731A" w:rsidP="00BA5639">
      <w:pPr>
        <w:pStyle w:val="Heading1"/>
        <w:rPr>
          <w:rFonts w:asciiTheme="minorHAnsi" w:eastAsia="Batang" w:hAnsiTheme="minorHAnsi" w:cstheme="minorBidi"/>
          <w:b w:val="0"/>
          <w:caps w:val="0"/>
          <w:spacing w:val="0"/>
          <w:sz w:val="24"/>
          <w:szCs w:val="22"/>
          <w:lang w:eastAsia="ko-KR"/>
        </w:rPr>
      </w:pP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Bringing </w:t>
      </w:r>
      <w:r>
        <w:rPr>
          <w:rFonts w:asciiTheme="minorHAnsi" w:eastAsia="Batang" w:hAnsiTheme="minorHAnsi" w:cstheme="minorBidi" w:hint="eastAsia"/>
          <w:b w:val="0"/>
          <w:caps w:val="0"/>
          <w:spacing w:val="0"/>
          <w:sz w:val="24"/>
          <w:szCs w:val="22"/>
          <w:lang w:eastAsia="ko-KR"/>
        </w:rPr>
        <w:t>8</w:t>
      </w: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years of experience in developing scalable, high-performance web applications, with a focus on Java/J2EE, Spring Boot Microservices, and Angular, across both startups and large-scale enterprises. Skilled in leading full lifecycle development projects, from initial concept to deployment, and known for designing resilient RESTful APIs and optimizing cloud environments using AWS/GCP. Known for improving code quality and efficiency, providing guidance to junior developers, and applying agile methodologies. Dedicated to continuous learning and delivering innovative solutions that contribute to overall team success.</w:t>
      </w:r>
    </w:p>
    <w:p w14:paraId="03787614" w14:textId="6D3691C0" w:rsidR="00BA5639" w:rsidRDefault="00BA5639" w:rsidP="00BA5639">
      <w:pPr>
        <w:pStyle w:val="Heading1"/>
        <w:rPr>
          <w:color w:val="0070C0"/>
          <w:sz w:val="30"/>
          <w:szCs w:val="18"/>
        </w:rPr>
      </w:pPr>
      <w:r>
        <w:rPr>
          <w:color w:val="0070C0"/>
          <w:sz w:val="30"/>
          <w:szCs w:val="18"/>
        </w:rPr>
        <w:t>THCHNICAL PROFICIENCIES</w:t>
      </w:r>
    </w:p>
    <w:p w14:paraId="203A74A3" w14:textId="77777777" w:rsidR="001F731A" w:rsidRDefault="001F731A" w:rsidP="001F731A">
      <w:pPr>
        <w:pStyle w:val="Heading1"/>
        <w:spacing w:line="280" w:lineRule="exact"/>
        <w:rPr>
          <w:rFonts w:asciiTheme="minorHAnsi" w:eastAsia="Batang" w:hAnsiTheme="minorHAnsi" w:cstheme="minorBidi"/>
          <w:b w:val="0"/>
          <w:caps w:val="0"/>
          <w:spacing w:val="0"/>
          <w:sz w:val="24"/>
          <w:szCs w:val="22"/>
          <w:lang w:eastAsia="ko-KR"/>
        </w:rPr>
      </w:pPr>
      <w:r w:rsidRPr="001F731A">
        <w:rPr>
          <w:rFonts w:asciiTheme="minorHAnsi" w:eastAsiaTheme="minorEastAsia" w:hAnsiTheme="minorHAnsi" w:cstheme="minorBidi"/>
          <w:bCs/>
          <w:caps w:val="0"/>
          <w:spacing w:val="0"/>
          <w:sz w:val="24"/>
          <w:szCs w:val="22"/>
          <w:u w:val="single"/>
        </w:rPr>
        <w:t>Languages:</w:t>
      </w: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Core Java, JavaScript (ES6+), TypeScript, HTML5, CSS3</w:t>
      </w:r>
    </w:p>
    <w:p w14:paraId="6349D72B" w14:textId="4553D405" w:rsidR="001F731A" w:rsidRDefault="001F731A" w:rsidP="001F731A">
      <w:pPr>
        <w:pStyle w:val="Heading1"/>
        <w:spacing w:line="280" w:lineRule="exact"/>
        <w:rPr>
          <w:rFonts w:asciiTheme="minorHAnsi" w:eastAsia="Batang" w:hAnsiTheme="minorHAnsi" w:cstheme="minorBidi"/>
          <w:b w:val="0"/>
          <w:caps w:val="0"/>
          <w:spacing w:val="0"/>
          <w:sz w:val="24"/>
          <w:szCs w:val="22"/>
          <w:lang w:eastAsia="ko-KR"/>
        </w:rPr>
      </w:pPr>
      <w:r w:rsidRPr="001F731A">
        <w:rPr>
          <w:rFonts w:asciiTheme="minorHAnsi" w:eastAsiaTheme="minorEastAsia" w:hAnsiTheme="minorHAnsi" w:cstheme="minorBidi"/>
          <w:bCs/>
          <w:caps w:val="0"/>
          <w:spacing w:val="0"/>
          <w:sz w:val="24"/>
          <w:szCs w:val="22"/>
          <w:u w:val="single"/>
        </w:rPr>
        <w:t>Frameworks/Libraries:</w:t>
      </w: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Spring Boot, Spring MVC, Spring Data, Spring Cloud, Spring Security, JPA/Hibernate, </w:t>
      </w:r>
      <w:proofErr w:type="spellStart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>JHipster</w:t>
      </w:r>
      <w:proofErr w:type="spellEnd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, Netflix Eureka, Angular, </w:t>
      </w:r>
      <w:r w:rsidR="00CC2E6E">
        <w:rPr>
          <w:rFonts w:asciiTheme="minorHAnsi" w:eastAsia="Batang" w:hAnsiTheme="minorHAnsi" w:cstheme="minorBidi" w:hint="eastAsia"/>
          <w:b w:val="0"/>
          <w:caps w:val="0"/>
          <w:spacing w:val="0"/>
          <w:sz w:val="24"/>
          <w:szCs w:val="22"/>
          <w:lang w:eastAsia="ko-KR"/>
        </w:rPr>
        <w:t xml:space="preserve">React, </w:t>
      </w:r>
      <w:proofErr w:type="spellStart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>RxJS</w:t>
      </w:r>
      <w:proofErr w:type="spellEnd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, </w:t>
      </w:r>
      <w:proofErr w:type="spellStart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>NgRx</w:t>
      </w:r>
      <w:proofErr w:type="spellEnd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</w:t>
      </w:r>
    </w:p>
    <w:p w14:paraId="7C03262A" w14:textId="5C24DB91" w:rsidR="001F731A" w:rsidRDefault="001F731A" w:rsidP="001F731A">
      <w:pPr>
        <w:pStyle w:val="Heading1"/>
        <w:spacing w:line="280" w:lineRule="exact"/>
        <w:rPr>
          <w:rFonts w:asciiTheme="minorHAnsi" w:eastAsia="Batang" w:hAnsiTheme="minorHAnsi" w:cstheme="minorBidi"/>
          <w:b w:val="0"/>
          <w:caps w:val="0"/>
          <w:spacing w:val="0"/>
          <w:sz w:val="24"/>
          <w:szCs w:val="22"/>
          <w:lang w:eastAsia="ko-KR"/>
        </w:rPr>
      </w:pPr>
      <w:r w:rsidRPr="001F731A">
        <w:rPr>
          <w:rFonts w:asciiTheme="minorHAnsi" w:eastAsiaTheme="minorEastAsia" w:hAnsiTheme="minorHAnsi" w:cstheme="minorBidi"/>
          <w:bCs/>
          <w:caps w:val="0"/>
          <w:spacing w:val="0"/>
          <w:sz w:val="24"/>
          <w:szCs w:val="22"/>
          <w:u w:val="single"/>
        </w:rPr>
        <w:t>Tools:</w:t>
      </w: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Node.js, Maven, JUnit, Mockito, Jasmine, Jest, Cypress, Git, GitHub, Bitbucket, Jenkins, Circle CI, Docker, Kubernetes, Apache Kafka, RabbitMQ, Restful APIs, </w:t>
      </w:r>
      <w:proofErr w:type="spellStart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>GraphQL</w:t>
      </w:r>
      <w:proofErr w:type="spellEnd"/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, ELK stack (Elasticsearch, Logstash, Kibana) </w:t>
      </w:r>
      <w:r w:rsidR="00940BA5" w:rsidRPr="00940BA5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>Anyway, bro,</w:t>
      </w:r>
    </w:p>
    <w:p w14:paraId="5A189E1D" w14:textId="1BB7FA1F" w:rsidR="001F731A" w:rsidRDefault="001F731A" w:rsidP="001F731A">
      <w:pPr>
        <w:pStyle w:val="Heading1"/>
        <w:spacing w:line="280" w:lineRule="exact"/>
        <w:rPr>
          <w:rFonts w:asciiTheme="minorHAnsi" w:eastAsia="Batang" w:hAnsiTheme="minorHAnsi" w:cstheme="minorBidi"/>
          <w:b w:val="0"/>
          <w:caps w:val="0"/>
          <w:spacing w:val="0"/>
          <w:sz w:val="24"/>
          <w:szCs w:val="22"/>
          <w:lang w:eastAsia="ko-KR"/>
        </w:rPr>
      </w:pPr>
      <w:r w:rsidRPr="001F731A">
        <w:rPr>
          <w:rFonts w:asciiTheme="minorHAnsi" w:eastAsiaTheme="minorEastAsia" w:hAnsiTheme="minorHAnsi" w:cstheme="minorBidi"/>
          <w:bCs/>
          <w:caps w:val="0"/>
          <w:spacing w:val="0"/>
          <w:sz w:val="24"/>
          <w:szCs w:val="22"/>
          <w:u w:val="single"/>
        </w:rPr>
        <w:t>Databases:</w:t>
      </w:r>
      <w:r w:rsidRPr="001F731A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2"/>
        </w:rPr>
        <w:t xml:space="preserve"> MySQL, PostgreSQL, MongoDB, Redis, Memcached Cloud Services: AWS (EC2, S3, Lambda, SNS, RDS, Elastic Beanstalk), GCP</w:t>
      </w:r>
    </w:p>
    <w:p w14:paraId="7EA19921" w14:textId="1F996085" w:rsidR="008C2740" w:rsidRDefault="004E0C33" w:rsidP="008C2740">
      <w:pPr>
        <w:pStyle w:val="Heading1"/>
        <w:rPr>
          <w:color w:val="0070C0"/>
          <w:sz w:val="30"/>
          <w:szCs w:val="18"/>
        </w:rPr>
      </w:pPr>
      <w:r>
        <w:rPr>
          <w:color w:val="0070C0"/>
          <w:sz w:val="30"/>
          <w:szCs w:val="18"/>
        </w:rPr>
        <w:t>Work EXPERIENCE</w:t>
      </w:r>
    </w:p>
    <w:p w14:paraId="0CDF97A3" w14:textId="1CB5825E" w:rsidR="008C2740" w:rsidRPr="00956E44" w:rsidRDefault="008C2740" w:rsidP="008C2740">
      <w:pPr>
        <w:pStyle w:val="Skillslist"/>
        <w:rPr>
          <w:b/>
          <w:bCs/>
        </w:rPr>
      </w:pPr>
      <w:r w:rsidRPr="00956E44">
        <w:rPr>
          <w:b/>
          <w:bCs/>
        </w:rPr>
        <w:t>Senior</w:t>
      </w:r>
      <w:r w:rsidR="006871E7">
        <w:rPr>
          <w:rFonts w:eastAsia="Batang" w:hint="eastAsia"/>
          <w:b/>
          <w:bCs/>
          <w:lang w:eastAsia="ko-KR"/>
        </w:rPr>
        <w:t xml:space="preserve"> Java</w:t>
      </w:r>
      <w:r w:rsidRPr="00956E44">
        <w:rPr>
          <w:b/>
          <w:bCs/>
        </w:rPr>
        <w:t xml:space="preserve"> Full Stack Developer</w:t>
      </w:r>
    </w:p>
    <w:p w14:paraId="63817E2D" w14:textId="42B41141" w:rsidR="008C2740" w:rsidRPr="00C972CF" w:rsidRDefault="006871E7" w:rsidP="008C2740">
      <w:pPr>
        <w:pStyle w:val="Skillslist"/>
        <w:numPr>
          <w:ilvl w:val="0"/>
          <w:numId w:val="0"/>
        </w:numPr>
        <w:ind w:left="360"/>
        <w:rPr>
          <w:rFonts w:eastAsia="Batang"/>
          <w:lang w:eastAsia="ko-KR"/>
        </w:rPr>
      </w:pPr>
      <w:r w:rsidRPr="006871E7">
        <w:t>Unisys</w:t>
      </w:r>
      <w:r>
        <w:rPr>
          <w:rFonts w:eastAsia="Batang" w:hint="eastAsia"/>
          <w:lang w:eastAsia="ko-KR"/>
        </w:rPr>
        <w:t xml:space="preserve"> </w:t>
      </w:r>
      <w:r w:rsidR="008C2740">
        <w:t>|</w:t>
      </w:r>
      <w:r w:rsidR="00C972CF">
        <w:rPr>
          <w:rFonts w:eastAsia="Batang" w:hint="eastAsia"/>
          <w:lang w:eastAsia="ko-KR"/>
        </w:rPr>
        <w:t xml:space="preserve"> </w:t>
      </w:r>
      <w:r w:rsidRPr="006871E7">
        <w:rPr>
          <w:rFonts w:eastAsia="Batang"/>
          <w:lang w:eastAsia="ko-KR"/>
        </w:rPr>
        <w:t>Blue Bell, PA</w:t>
      </w:r>
    </w:p>
    <w:p w14:paraId="10C1630E" w14:textId="321279B1" w:rsidR="008C2740" w:rsidRPr="00116CAD" w:rsidRDefault="008C2740" w:rsidP="00C972CF">
      <w:pPr>
        <w:pStyle w:val="Skillslist"/>
        <w:numPr>
          <w:ilvl w:val="0"/>
          <w:numId w:val="0"/>
        </w:numPr>
        <w:spacing w:line="480" w:lineRule="auto"/>
        <w:ind w:left="720" w:hanging="360"/>
        <w:rPr>
          <w:rFonts w:eastAsia="Batang"/>
          <w:lang w:eastAsia="ko-KR"/>
        </w:rPr>
      </w:pPr>
      <w:r>
        <w:t>0</w:t>
      </w:r>
      <w:r w:rsidR="00B76563">
        <w:rPr>
          <w:rFonts w:eastAsia="Batang" w:hint="eastAsia"/>
          <w:lang w:eastAsia="ko-KR"/>
        </w:rPr>
        <w:t>3</w:t>
      </w:r>
      <w:r>
        <w:t>/202</w:t>
      </w:r>
      <w:r w:rsidR="00B76563">
        <w:rPr>
          <w:rFonts w:eastAsia="Batang" w:hint="eastAsia"/>
          <w:lang w:eastAsia="ko-KR"/>
        </w:rPr>
        <w:t>2</w:t>
      </w:r>
      <w:r>
        <w:t xml:space="preserve"> – </w:t>
      </w:r>
      <w:r w:rsidR="00116CAD">
        <w:rPr>
          <w:rFonts w:eastAsia="Batang" w:hint="eastAsia"/>
          <w:lang w:eastAsia="ko-KR"/>
        </w:rPr>
        <w:t>09/2024</w:t>
      </w:r>
    </w:p>
    <w:p w14:paraId="23161FBF" w14:textId="454876FE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</w:t>
      </w:r>
      <w:r w:rsidRPr="00B76563">
        <w:t xml:space="preserve">Designed and developed a high-performance, user-centric e-commerce application using Java, Spring Boot Microservices, and Angular, improving microservice communication and driving a 20% increase in customer engagement. </w:t>
      </w:r>
    </w:p>
    <w:p w14:paraId="21A8E267" w14:textId="0809CEEF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</w:t>
      </w:r>
      <w:r w:rsidRPr="00B76563">
        <w:t xml:space="preserve">Implemented performance optimization techniques like Elasticsearch, Redis, memory management, multithreading, and JPA tuning, significantly reducing response times and enhancing application efficiency. </w:t>
      </w:r>
    </w:p>
    <w:p w14:paraId="5DB899E9" w14:textId="36BCCBD6" w:rsidR="00B76563" w:rsidRDefault="00B76563" w:rsidP="00B76563">
      <w:pPr>
        <w:ind w:left="360"/>
        <w:rPr>
          <w:rFonts w:eastAsia="Batang"/>
          <w:lang w:eastAsia="ko-KR"/>
        </w:rPr>
      </w:pPr>
      <w:r>
        <w:lastRenderedPageBreak/>
        <w:t>✓</w:t>
      </w:r>
      <w:r w:rsidRPr="002D3F81">
        <w:t xml:space="preserve"> </w:t>
      </w:r>
      <w:r w:rsidRPr="00B76563">
        <w:t xml:space="preserve">Developed and maintained RESTful APIs and user interfaces with Angular, </w:t>
      </w:r>
      <w:proofErr w:type="spellStart"/>
      <w:r w:rsidRPr="00B76563">
        <w:t>RxJS</w:t>
      </w:r>
      <w:proofErr w:type="spellEnd"/>
      <w:r w:rsidRPr="00B76563">
        <w:t xml:space="preserve">, and </w:t>
      </w:r>
      <w:proofErr w:type="spellStart"/>
      <w:r w:rsidRPr="00B76563">
        <w:t>NgRx</w:t>
      </w:r>
      <w:proofErr w:type="spellEnd"/>
      <w:r w:rsidRPr="00B76563">
        <w:t xml:space="preserve">, enabling smooth data exchange and frontend interactions in the trading system while ensuring scalability and maintainability. </w:t>
      </w:r>
    </w:p>
    <w:p w14:paraId="460C6D82" w14:textId="1EC34C07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B76563">
        <w:t xml:space="preserve"> Enhanced code quality and reliability through rigorous testing strategies, including JUnit, Mockito, Jasmine, and Cypress for integration testing, which led to a 30% reduction in post-deployment issues. </w:t>
      </w:r>
    </w:p>
    <w:p w14:paraId="42F444D9" w14:textId="6F294EDC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B76563">
        <w:t xml:space="preserve"> Managed containerized applications with Docker and Kubernetes, ensuring scalability and fast deployments, while setting up CI/CD pipelines using Jenkins and Bitbucket to streamline the development workflow. </w:t>
      </w:r>
    </w:p>
    <w:p w14:paraId="57DB8174" w14:textId="7CCD685A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</w:t>
      </w:r>
      <w:r w:rsidRPr="00B76563">
        <w:t xml:space="preserve">Integrated Apache Kafka to build a resilient messaging system, enabling real-time data processing and communication between microservices, ensuring seamless scalability and fault tolerance in the trading system architecture. </w:t>
      </w:r>
    </w:p>
    <w:p w14:paraId="3A6E27E4" w14:textId="326AA914" w:rsidR="00B76563" w:rsidRDefault="00B76563" w:rsidP="00B76563">
      <w:pPr>
        <w:ind w:left="360"/>
        <w:rPr>
          <w:rFonts w:eastAsia="Batang"/>
          <w:lang w:eastAsia="ko-KR"/>
        </w:rPr>
      </w:pPr>
      <w:r>
        <w:t>✓</w:t>
      </w:r>
      <w:r w:rsidRPr="00B76563">
        <w:t xml:space="preserve"> Deployed and tested the application on AWS services like Lambda, EC2, and S3 before moving to production, while also contributing as a DevOps team member. </w:t>
      </w:r>
    </w:p>
    <w:p w14:paraId="0E694AFF" w14:textId="1E9AC455" w:rsidR="008C2740" w:rsidRDefault="00B76563" w:rsidP="00B76563">
      <w:pPr>
        <w:ind w:left="360"/>
      </w:pPr>
      <w:r>
        <w:t>✓</w:t>
      </w:r>
      <w:r w:rsidRPr="002D3F81">
        <w:t xml:space="preserve"> </w:t>
      </w:r>
      <w:r w:rsidRPr="00B76563">
        <w:t>Led a team of six engineers, collaborating with cross-functional teams to design and implement a scalable trading system, mentoring junior developers, and improving product quality through container orchestration and thorough code reviews.</w:t>
      </w:r>
    </w:p>
    <w:p w14:paraId="1C5722AF" w14:textId="63AC43DF" w:rsidR="008C2740" w:rsidRPr="00956E44" w:rsidRDefault="008C2740" w:rsidP="008C2740">
      <w:pPr>
        <w:pStyle w:val="Skillslist"/>
        <w:rPr>
          <w:b/>
          <w:bCs/>
        </w:rPr>
      </w:pPr>
      <w:r w:rsidRPr="00956E44">
        <w:rPr>
          <w:b/>
          <w:bCs/>
        </w:rPr>
        <w:t xml:space="preserve">Senior </w:t>
      </w:r>
      <w:r w:rsidR="006871E7">
        <w:rPr>
          <w:rFonts w:eastAsia="Batang" w:hint="eastAsia"/>
          <w:b/>
          <w:bCs/>
          <w:lang w:eastAsia="ko-KR"/>
        </w:rPr>
        <w:t xml:space="preserve">Java </w:t>
      </w:r>
      <w:r w:rsidRPr="00956E44">
        <w:rPr>
          <w:b/>
          <w:bCs/>
        </w:rPr>
        <w:t>Full Stack Developer</w:t>
      </w:r>
    </w:p>
    <w:p w14:paraId="55DA66BE" w14:textId="70B222A8" w:rsidR="008C2740" w:rsidRPr="00BD7FAC" w:rsidRDefault="00BD7FAC" w:rsidP="00BD7FAC">
      <w:pPr>
        <w:pStyle w:val="Skillslist"/>
        <w:numPr>
          <w:ilvl w:val="0"/>
          <w:numId w:val="0"/>
        </w:numPr>
        <w:ind w:left="360"/>
        <w:rPr>
          <w:rFonts w:eastAsia="Batang"/>
          <w:lang w:eastAsia="ko-KR"/>
        </w:rPr>
      </w:pPr>
      <w:proofErr w:type="spellStart"/>
      <w:r w:rsidRPr="00BD7FAC">
        <w:t>Shipwell</w:t>
      </w:r>
      <w:proofErr w:type="spellEnd"/>
      <w:r w:rsidRPr="00BD7FAC">
        <w:t xml:space="preserve"> </w:t>
      </w:r>
      <w:r w:rsidR="008C2740">
        <w:t xml:space="preserve">| </w:t>
      </w:r>
      <w:r>
        <w:rPr>
          <w:rFonts w:eastAsia="Batang" w:hint="eastAsia"/>
          <w:lang w:eastAsia="ko-KR"/>
        </w:rPr>
        <w:t>Austin, TX</w:t>
      </w:r>
    </w:p>
    <w:p w14:paraId="36A478B1" w14:textId="7580A1A0" w:rsidR="008C2740" w:rsidRPr="00116CAD" w:rsidRDefault="002D3F81" w:rsidP="002D3F81">
      <w:pPr>
        <w:pStyle w:val="Skillslist"/>
        <w:numPr>
          <w:ilvl w:val="0"/>
          <w:numId w:val="0"/>
        </w:numPr>
        <w:ind w:left="360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12</w:t>
      </w:r>
      <w:r w:rsidR="008C2740">
        <w:t>/</w:t>
      </w:r>
      <w:r>
        <w:rPr>
          <w:rFonts w:eastAsia="Batang" w:hint="eastAsia"/>
          <w:lang w:eastAsia="ko-KR"/>
        </w:rPr>
        <w:t>201</w:t>
      </w:r>
      <w:r w:rsidR="00116CAD">
        <w:rPr>
          <w:rFonts w:eastAsia="Batang" w:hint="eastAsia"/>
          <w:lang w:eastAsia="ko-KR"/>
        </w:rPr>
        <w:t>9</w:t>
      </w:r>
      <w:r w:rsidR="008C2740">
        <w:t xml:space="preserve"> – </w:t>
      </w:r>
      <w:r w:rsidR="00A46D7B">
        <w:t>0</w:t>
      </w:r>
      <w:r w:rsidR="00B76563">
        <w:rPr>
          <w:rFonts w:eastAsia="Batang" w:hint="eastAsia"/>
          <w:lang w:eastAsia="ko-KR"/>
        </w:rPr>
        <w:t>3</w:t>
      </w:r>
      <w:r w:rsidR="00A46D7B">
        <w:t>/</w:t>
      </w:r>
      <w:r w:rsidR="00116CAD">
        <w:rPr>
          <w:rFonts w:eastAsia="Batang" w:hint="eastAsia"/>
          <w:lang w:eastAsia="ko-KR"/>
        </w:rPr>
        <w:t>202</w:t>
      </w:r>
      <w:r w:rsidR="00B76563">
        <w:rPr>
          <w:rFonts w:eastAsia="Batang" w:hint="eastAsia"/>
          <w:lang w:eastAsia="ko-KR"/>
        </w:rPr>
        <w:t>2</w:t>
      </w:r>
    </w:p>
    <w:p w14:paraId="23EDFB4A" w14:textId="77777777" w:rsidR="002D3F81" w:rsidRPr="002D3F81" w:rsidRDefault="002D3F81" w:rsidP="002D3F81">
      <w:pPr>
        <w:pStyle w:val="Skillslist"/>
        <w:numPr>
          <w:ilvl w:val="0"/>
          <w:numId w:val="0"/>
        </w:numPr>
        <w:ind w:left="360"/>
        <w:rPr>
          <w:rFonts w:eastAsia="Batang"/>
          <w:lang w:eastAsia="ko-KR"/>
        </w:rPr>
      </w:pPr>
    </w:p>
    <w:p w14:paraId="6368EEA3" w14:textId="7D7CB412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Specialized in developing scalable SaaS web applications using Java, Spring Boot, Node.js for backend, and Angular for frontend, delivering robust, responsive solutions tailored to client needs and enhancing user experience. </w:t>
      </w:r>
    </w:p>
    <w:p w14:paraId="17BB0E12" w14:textId="28CB60B3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Designed and managed both Relational (MySQL, PostgreSQL) and NoSQL (MongoDB) databases, implementing efficient data models and optimized queries for improved performance. </w:t>
      </w:r>
    </w:p>
    <w:p w14:paraId="677EA5CB" w14:textId="2749ADDE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Led the independent migration of an enterprise-level application from </w:t>
      </w:r>
      <w:proofErr w:type="spellStart"/>
      <w:r w:rsidRPr="002D3F81">
        <w:t>JHipster</w:t>
      </w:r>
      <w:proofErr w:type="spellEnd"/>
      <w:r w:rsidRPr="002D3F81">
        <w:t xml:space="preserve"> to Spring Boot, streamlining performance, boosting scalability, and enhancing system reliability. </w:t>
      </w:r>
    </w:p>
    <w:p w14:paraId="46C3C2D9" w14:textId="2325B0C0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Focused on Java performance optimization, employing caching solutions like Redis and Memcached, JVM tuning, code profiling, and comprehensive testing strategies to ensure application efficiency and stability. </w:t>
      </w:r>
    </w:p>
    <w:p w14:paraId="0C6BC5A3" w14:textId="5DB4BB74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Leveraged AWS services including EC2, SNS, RDS, Elastic Beanstalk, and Lambda to deploy and manage applications in a cloud environment. </w:t>
      </w:r>
    </w:p>
    <w:p w14:paraId="496C62B3" w14:textId="7C693CDD" w:rsidR="002D3F81" w:rsidRDefault="002D3F81" w:rsidP="002D3F81">
      <w:pPr>
        <w:ind w:left="360"/>
        <w:rPr>
          <w:rFonts w:eastAsia="Batang"/>
          <w:lang w:eastAsia="ko-KR"/>
        </w:rPr>
      </w:pPr>
      <w:r>
        <w:t>✓</w:t>
      </w:r>
      <w:r w:rsidRPr="002D3F81">
        <w:t xml:space="preserve"> Developed sophisticated forms using Angular 9 and Reactive forms with Form Builder, integrating validation and enhancing UI with Angular Material components. </w:t>
      </w:r>
    </w:p>
    <w:p w14:paraId="488AA7F0" w14:textId="76211C16" w:rsidR="008B1CF6" w:rsidRDefault="002D3F81" w:rsidP="002D3F81">
      <w:pPr>
        <w:ind w:left="360"/>
      </w:pPr>
      <w:r>
        <w:t>✓</w:t>
      </w:r>
      <w:r w:rsidRPr="002D3F81">
        <w:t xml:space="preserve"> Collaborated closely with drilling engineers, project managers, and frontend/backend engineers to optimize resource utilization and operational efficiency, driving successful project execution in the gas and oil sector.</w:t>
      </w:r>
    </w:p>
    <w:p w14:paraId="38B4E2AB" w14:textId="1A7471B8" w:rsidR="008B1CF6" w:rsidRPr="00956E44" w:rsidRDefault="00BD7FAC" w:rsidP="008B1CF6">
      <w:pPr>
        <w:pStyle w:val="Skillslist"/>
        <w:rPr>
          <w:b/>
          <w:bCs/>
        </w:rPr>
      </w:pPr>
      <w:r>
        <w:rPr>
          <w:rFonts w:eastAsia="Batang" w:hint="eastAsia"/>
          <w:b/>
          <w:bCs/>
          <w:lang w:eastAsia="ko-KR"/>
        </w:rPr>
        <w:lastRenderedPageBreak/>
        <w:t>Java Backend Developer</w:t>
      </w:r>
    </w:p>
    <w:p w14:paraId="0E689876" w14:textId="0C164C67" w:rsidR="008B1CF6" w:rsidRPr="00BD7FAC" w:rsidRDefault="00BD7FAC" w:rsidP="008B1CF6">
      <w:pPr>
        <w:pStyle w:val="Skillslist"/>
        <w:numPr>
          <w:ilvl w:val="0"/>
          <w:numId w:val="0"/>
        </w:numPr>
        <w:ind w:left="360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Encompass Health</w:t>
      </w:r>
      <w:r w:rsidR="008B1CF6">
        <w:t xml:space="preserve"> | </w:t>
      </w:r>
      <w:r>
        <w:rPr>
          <w:rFonts w:eastAsia="Batang" w:hint="eastAsia"/>
          <w:lang w:eastAsia="ko-KR"/>
        </w:rPr>
        <w:t>Austin, TX</w:t>
      </w:r>
    </w:p>
    <w:p w14:paraId="5DAD8E47" w14:textId="5B284558" w:rsidR="008B1CF6" w:rsidRPr="00115D1D" w:rsidRDefault="008B1CF6" w:rsidP="008B1CF6">
      <w:pPr>
        <w:pStyle w:val="Skillslist"/>
        <w:numPr>
          <w:ilvl w:val="0"/>
          <w:numId w:val="0"/>
        </w:numPr>
        <w:spacing w:line="480" w:lineRule="auto"/>
        <w:ind w:left="360"/>
        <w:rPr>
          <w:rFonts w:eastAsia="Batang"/>
          <w:lang w:eastAsia="ko-KR"/>
        </w:rPr>
      </w:pPr>
      <w:r>
        <w:t>0</w:t>
      </w:r>
      <w:r w:rsidR="00115D1D">
        <w:rPr>
          <w:rFonts w:eastAsia="Batang" w:hint="eastAsia"/>
          <w:lang w:eastAsia="ko-KR"/>
        </w:rPr>
        <w:t>7</w:t>
      </w:r>
      <w:r>
        <w:t>/201</w:t>
      </w:r>
      <w:r w:rsidR="00C972CF">
        <w:rPr>
          <w:rFonts w:eastAsia="Batang" w:hint="eastAsia"/>
          <w:lang w:eastAsia="ko-KR"/>
        </w:rPr>
        <w:t>6</w:t>
      </w:r>
      <w:r>
        <w:t xml:space="preserve">– </w:t>
      </w:r>
      <w:r w:rsidR="00115D1D">
        <w:rPr>
          <w:rFonts w:eastAsia="Batang" w:hint="eastAsia"/>
          <w:lang w:eastAsia="ko-KR"/>
        </w:rPr>
        <w:t>12</w:t>
      </w:r>
      <w:r>
        <w:t>/2</w:t>
      </w:r>
      <w:r w:rsidR="00115D1D">
        <w:rPr>
          <w:rFonts w:eastAsia="Batang" w:hint="eastAsia"/>
          <w:lang w:eastAsia="ko-KR"/>
        </w:rPr>
        <w:t>01</w:t>
      </w:r>
      <w:r w:rsidR="00116CAD">
        <w:rPr>
          <w:rFonts w:eastAsia="Batang" w:hint="eastAsia"/>
          <w:lang w:eastAsia="ko-KR"/>
        </w:rPr>
        <w:t>9</w:t>
      </w:r>
    </w:p>
    <w:p w14:paraId="325DEF9E" w14:textId="483715C9" w:rsidR="00115D1D" w:rsidRDefault="00115D1D" w:rsidP="008023E4">
      <w:pPr>
        <w:ind w:left="360"/>
        <w:rPr>
          <w:rFonts w:eastAsia="Batang"/>
          <w:lang w:eastAsia="ko-KR"/>
        </w:rPr>
      </w:pPr>
      <w:r>
        <w:t>✓</w:t>
      </w:r>
      <w:r w:rsidR="008023E4">
        <w:rPr>
          <w:rFonts w:eastAsia="Batang" w:hint="eastAsia"/>
          <w:lang w:eastAsia="ko-KR"/>
        </w:rPr>
        <w:t xml:space="preserve"> </w:t>
      </w:r>
      <w:r w:rsidRPr="00115D1D">
        <w:t>Led server-side development for Insurance and Healthcare applications, utilizing Java EE and Spring MVC to build robust backend services, and employing Spring</w:t>
      </w:r>
      <w:r>
        <w:rPr>
          <w:rFonts w:eastAsia="Batang" w:hint="eastAsia"/>
          <w:lang w:eastAsia="ko-KR"/>
        </w:rPr>
        <w:t xml:space="preserve">    </w:t>
      </w:r>
      <w:r w:rsidRPr="00115D1D">
        <w:t>Security for secure authentication and authorization.</w:t>
      </w:r>
    </w:p>
    <w:p w14:paraId="155458FB" w14:textId="0FFE3C1A" w:rsidR="00115D1D" w:rsidRDefault="00115D1D" w:rsidP="008023E4">
      <w:pPr>
        <w:ind w:left="360"/>
        <w:rPr>
          <w:rFonts w:eastAsia="Batang"/>
          <w:lang w:eastAsia="ko-KR"/>
        </w:rPr>
      </w:pPr>
      <w:r w:rsidRPr="00115D1D">
        <w:t xml:space="preserve"> </w:t>
      </w:r>
      <w:r w:rsidR="008023E4">
        <w:t>✓</w:t>
      </w:r>
      <w:r w:rsidRPr="00115D1D">
        <w:t xml:space="preserve"> Developed microservices architecture with Spring Boot, integrating Netflix Eureka for</w:t>
      </w:r>
      <w:r w:rsidR="008023E4">
        <w:rPr>
          <w:rFonts w:eastAsia="Batang" w:hint="eastAsia"/>
          <w:lang w:eastAsia="ko-KR"/>
        </w:rPr>
        <w:t xml:space="preserve"> </w:t>
      </w:r>
      <w:r w:rsidRPr="00115D1D">
        <w:t>service discovery and Ribbon for client-side load balancing to boost system</w:t>
      </w:r>
      <w:r w:rsidR="008023E4">
        <w:rPr>
          <w:rFonts w:eastAsia="Batang" w:hint="eastAsia"/>
          <w:lang w:eastAsia="ko-KR"/>
        </w:rPr>
        <w:t xml:space="preserve"> </w:t>
      </w:r>
      <w:r w:rsidRPr="00115D1D">
        <w:t xml:space="preserve">resilience and scalability. </w:t>
      </w:r>
    </w:p>
    <w:p w14:paraId="1F6499BE" w14:textId="56FF83E8" w:rsidR="00115D1D" w:rsidRDefault="008023E4" w:rsidP="008023E4">
      <w:pPr>
        <w:ind w:left="360"/>
        <w:rPr>
          <w:rFonts w:eastAsia="Batang"/>
          <w:lang w:eastAsia="ko-KR"/>
        </w:rPr>
      </w:pPr>
      <w:r>
        <w:t>✓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Designed and managed cloud solutions on Google Cloud Platform (GCP), optimizing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infrastructure for performance and cost-efficiency, while using services like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Compute Engine, Kubernetes Engine, and Cloud Storage to ensure application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 xml:space="preserve">scalability and reliability. </w:t>
      </w:r>
    </w:p>
    <w:p w14:paraId="2A84FB08" w14:textId="2C532088" w:rsidR="00115D1D" w:rsidRDefault="008023E4" w:rsidP="008023E4">
      <w:pPr>
        <w:ind w:left="360"/>
        <w:rPr>
          <w:rFonts w:eastAsia="Batang"/>
          <w:lang w:eastAsia="ko-KR"/>
        </w:rPr>
      </w:pPr>
      <w:r>
        <w:t>✓</w:t>
      </w:r>
      <w:r w:rsidR="00115D1D" w:rsidRPr="00115D1D">
        <w:t xml:space="preserve"> Skilled in ORM with JPA/Hibernate for smooth database interactions, with experience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 xml:space="preserve">in SQL tuning and transaction management across MySQL and MongoDB databases. </w:t>
      </w:r>
    </w:p>
    <w:p w14:paraId="57A7785F" w14:textId="4F5C37DA" w:rsidR="00115D1D" w:rsidRDefault="008023E4" w:rsidP="008023E4">
      <w:pPr>
        <w:ind w:left="360"/>
        <w:rPr>
          <w:rFonts w:eastAsia="Batang"/>
          <w:lang w:eastAsia="ko-KR"/>
        </w:rPr>
      </w:pPr>
      <w:r>
        <w:t>✓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Built well-structured RESTful APIs using Spring REST and integrated SOAP web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 xml:space="preserve">services to enable seamless system communication and interoperability. </w:t>
      </w:r>
    </w:p>
    <w:p w14:paraId="30319F73" w14:textId="6AA63C72" w:rsidR="00BD7FAC" w:rsidRDefault="008023E4" w:rsidP="008023E4">
      <w:pPr>
        <w:ind w:left="360"/>
        <w:rPr>
          <w:rFonts w:eastAsia="Batang"/>
          <w:lang w:eastAsia="ko-KR"/>
        </w:rPr>
      </w:pPr>
      <w:r>
        <w:t>✓</w:t>
      </w:r>
      <w:r w:rsidR="00115D1D" w:rsidRPr="00115D1D">
        <w:t xml:space="preserve"> Spearheaded CI/CD pipelines using </w:t>
      </w:r>
      <w:proofErr w:type="spellStart"/>
      <w:r w:rsidR="00115D1D" w:rsidRPr="00115D1D">
        <w:t>CircleCI</w:t>
      </w:r>
      <w:proofErr w:type="spellEnd"/>
      <w:r w:rsidR="00115D1D" w:rsidRPr="00115D1D">
        <w:t xml:space="preserve"> and Maven in Agile environments,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automating builds, tests, and deployments while maintaining version control through</w:t>
      </w:r>
      <w:r>
        <w:rPr>
          <w:rFonts w:eastAsia="Batang" w:hint="eastAsia"/>
          <w:lang w:eastAsia="ko-KR"/>
        </w:rPr>
        <w:t xml:space="preserve"> </w:t>
      </w:r>
      <w:r w:rsidR="00115D1D" w:rsidRPr="00115D1D">
        <w:t>Git.</w:t>
      </w:r>
    </w:p>
    <w:p w14:paraId="64E91FE5" w14:textId="77777777" w:rsidR="00B76563" w:rsidRPr="00B76563" w:rsidRDefault="00B76563" w:rsidP="008023E4">
      <w:pPr>
        <w:ind w:left="360"/>
        <w:rPr>
          <w:rFonts w:eastAsia="Batang"/>
          <w:lang w:eastAsia="ko-KR"/>
        </w:rPr>
      </w:pPr>
    </w:p>
    <w:p w14:paraId="1AEAE28C" w14:textId="173BFD32" w:rsidR="00B76563" w:rsidRDefault="00B76563" w:rsidP="00956E44">
      <w:pPr>
        <w:pStyle w:val="Heading1"/>
        <w:rPr>
          <w:rFonts w:eastAsia="Batang"/>
          <w:color w:val="0070C0"/>
          <w:sz w:val="30"/>
          <w:szCs w:val="18"/>
          <w:lang w:eastAsia="ko-KR"/>
        </w:rPr>
      </w:pPr>
      <w:r>
        <w:rPr>
          <w:rFonts w:eastAsia="Batang" w:hint="eastAsia"/>
          <w:color w:val="0070C0"/>
          <w:sz w:val="30"/>
          <w:szCs w:val="18"/>
          <w:lang w:eastAsia="ko-KR"/>
        </w:rPr>
        <w:t>CERTIFICATIONS</w:t>
      </w:r>
    </w:p>
    <w:p w14:paraId="65BB8022" w14:textId="63271B64" w:rsidR="00B76563" w:rsidRDefault="00B76563" w:rsidP="00B76563">
      <w:pPr>
        <w:rPr>
          <w:rFonts w:eastAsia="Batang"/>
          <w:lang w:eastAsia="ko-KR"/>
        </w:rPr>
      </w:pPr>
      <w:r w:rsidRPr="00B76563">
        <w:rPr>
          <w:rFonts w:eastAsia="Batang"/>
          <w:lang w:eastAsia="ko-KR"/>
        </w:rPr>
        <w:t xml:space="preserve">AWS Certified Solutions Architect (Professional) </w:t>
      </w:r>
      <w:r>
        <w:rPr>
          <w:rFonts w:eastAsia="Batang" w:hint="eastAsia"/>
          <w:lang w:eastAsia="ko-KR"/>
        </w:rPr>
        <w:t xml:space="preserve">                                </w:t>
      </w:r>
      <w:r w:rsidRPr="00B76563">
        <w:rPr>
          <w:rFonts w:eastAsia="Batang"/>
          <w:lang w:eastAsia="ko-KR"/>
        </w:rPr>
        <w:t xml:space="preserve">Amazon Web Services </w:t>
      </w:r>
    </w:p>
    <w:p w14:paraId="1B7B7B56" w14:textId="6380A932" w:rsidR="00B76563" w:rsidRDefault="00B76563" w:rsidP="003B46DD">
      <w:pPr>
        <w:rPr>
          <w:rFonts w:eastAsia="Batang"/>
          <w:lang w:eastAsia="ko-KR"/>
        </w:rPr>
      </w:pPr>
      <w:r w:rsidRPr="00B76563">
        <w:rPr>
          <w:rFonts w:eastAsia="Batang"/>
          <w:lang w:eastAsia="ko-KR"/>
        </w:rPr>
        <w:t xml:space="preserve">Java, Algorithms &amp; Data Structures (Expert) </w:t>
      </w:r>
      <w:r>
        <w:rPr>
          <w:rFonts w:eastAsia="Batang" w:hint="eastAsia"/>
          <w:lang w:eastAsia="ko-KR"/>
        </w:rPr>
        <w:t xml:space="preserve">                                           </w:t>
      </w:r>
      <w:proofErr w:type="spellStart"/>
      <w:r w:rsidRPr="00B76563">
        <w:rPr>
          <w:rFonts w:eastAsia="Batang"/>
          <w:lang w:eastAsia="ko-KR"/>
        </w:rPr>
        <w:t>Triplebyte</w:t>
      </w:r>
      <w:proofErr w:type="spellEnd"/>
      <w:r w:rsidRPr="00B76563">
        <w:rPr>
          <w:rFonts w:eastAsia="Batang"/>
          <w:lang w:eastAsia="ko-KR"/>
        </w:rPr>
        <w:t xml:space="preserve"> </w:t>
      </w:r>
    </w:p>
    <w:p w14:paraId="3F6C8BAB" w14:textId="6EBB1EF7" w:rsidR="00B76563" w:rsidRPr="00B76563" w:rsidRDefault="00B76563" w:rsidP="00B76563">
      <w:pPr>
        <w:rPr>
          <w:rFonts w:eastAsia="Batang"/>
          <w:lang w:eastAsia="ko-KR"/>
        </w:rPr>
      </w:pPr>
      <w:r w:rsidRPr="00B76563">
        <w:rPr>
          <w:rFonts w:eastAsia="Batang"/>
          <w:lang w:eastAsia="ko-KR"/>
        </w:rPr>
        <w:t xml:space="preserve">Angular, Frontend, Problem Solving (Advanced) </w:t>
      </w:r>
      <w:r>
        <w:rPr>
          <w:rFonts w:eastAsia="Batang" w:hint="eastAsia"/>
          <w:lang w:eastAsia="ko-KR"/>
        </w:rPr>
        <w:t xml:space="preserve">                                  </w:t>
      </w:r>
      <w:proofErr w:type="spellStart"/>
      <w:r w:rsidRPr="00B76563">
        <w:rPr>
          <w:rFonts w:eastAsia="Batang"/>
          <w:lang w:eastAsia="ko-KR"/>
        </w:rPr>
        <w:t>HackerRank</w:t>
      </w:r>
      <w:proofErr w:type="spellEnd"/>
    </w:p>
    <w:p w14:paraId="20F64B54" w14:textId="77777777" w:rsidR="00B76563" w:rsidRDefault="00B76563" w:rsidP="00956E44">
      <w:pPr>
        <w:pStyle w:val="Heading1"/>
        <w:rPr>
          <w:rFonts w:eastAsia="Batang"/>
          <w:color w:val="0070C0"/>
          <w:sz w:val="30"/>
          <w:szCs w:val="18"/>
          <w:lang w:eastAsia="ko-KR"/>
        </w:rPr>
      </w:pPr>
    </w:p>
    <w:p w14:paraId="31BB7FDC" w14:textId="4001D287" w:rsidR="00956E44" w:rsidRPr="00B76563" w:rsidRDefault="00956E44" w:rsidP="00956E44">
      <w:pPr>
        <w:pStyle w:val="Heading1"/>
        <w:rPr>
          <w:color w:val="0070C0"/>
          <w:sz w:val="30"/>
          <w:szCs w:val="18"/>
        </w:rPr>
      </w:pPr>
      <w:r w:rsidRPr="00B76563">
        <w:rPr>
          <w:color w:val="0070C0"/>
          <w:sz w:val="30"/>
          <w:szCs w:val="18"/>
        </w:rPr>
        <w:t>EDUCATION</w:t>
      </w:r>
    </w:p>
    <w:p w14:paraId="69DCD3DC" w14:textId="0E1DF524" w:rsidR="00C972CF" w:rsidRDefault="00C972CF" w:rsidP="00956E44">
      <w:pPr>
        <w:spacing w:line="200" w:lineRule="exact"/>
        <w:rPr>
          <w:rFonts w:eastAsia="Batang"/>
          <w:lang w:eastAsia="ko-KR"/>
        </w:rPr>
      </w:pPr>
      <w:r w:rsidRPr="00C972CF">
        <w:t xml:space="preserve">The University of Texas at </w:t>
      </w:r>
      <w:r>
        <w:rPr>
          <w:rFonts w:eastAsia="Batang" w:hint="eastAsia"/>
          <w:lang w:eastAsia="ko-KR"/>
        </w:rPr>
        <w:t xml:space="preserve">Austin </w:t>
      </w:r>
      <w:r w:rsidRPr="00C972CF">
        <w:t xml:space="preserve">– Bachelor of Computer Science </w:t>
      </w:r>
    </w:p>
    <w:p w14:paraId="36CAD187" w14:textId="6343356D" w:rsidR="00956E44" w:rsidRDefault="00956E44" w:rsidP="00956E44">
      <w:pPr>
        <w:spacing w:line="200" w:lineRule="exact"/>
        <w:rPr>
          <w:rFonts w:eastAsia="Batang"/>
          <w:lang w:eastAsia="ko-KR"/>
        </w:rPr>
      </w:pPr>
      <w:r>
        <w:t>201</w:t>
      </w:r>
      <w:r w:rsidR="00C972CF">
        <w:rPr>
          <w:rFonts w:eastAsia="Batang" w:hint="eastAsia"/>
          <w:lang w:eastAsia="ko-KR"/>
        </w:rPr>
        <w:t xml:space="preserve">2 </w:t>
      </w:r>
      <w:r w:rsidR="00B76563">
        <w:t>–</w:t>
      </w:r>
      <w:r>
        <w:t xml:space="preserve"> 201</w:t>
      </w:r>
      <w:r w:rsidR="00C972CF">
        <w:rPr>
          <w:rFonts w:eastAsia="Batang" w:hint="eastAsia"/>
          <w:lang w:eastAsia="ko-KR"/>
        </w:rPr>
        <w:t>6</w:t>
      </w:r>
    </w:p>
    <w:p w14:paraId="2CD5484B" w14:textId="77777777" w:rsidR="00B76563" w:rsidRDefault="00B76563" w:rsidP="00956E44">
      <w:pPr>
        <w:spacing w:line="200" w:lineRule="exact"/>
        <w:rPr>
          <w:rFonts w:eastAsia="Batang"/>
          <w:lang w:eastAsia="ko-KR"/>
        </w:rPr>
      </w:pPr>
    </w:p>
    <w:p w14:paraId="6748D44D" w14:textId="77777777" w:rsidR="00B76563" w:rsidRPr="00C972CF" w:rsidRDefault="00B76563" w:rsidP="00956E44">
      <w:pPr>
        <w:spacing w:line="200" w:lineRule="exact"/>
        <w:rPr>
          <w:rFonts w:eastAsia="Batang"/>
          <w:lang w:eastAsia="ko-KR"/>
        </w:rPr>
      </w:pPr>
    </w:p>
    <w:sectPr w:rsidR="00B76563" w:rsidRPr="00C972CF" w:rsidSect="00DA25C0">
      <w:type w:val="continuous"/>
      <w:pgSz w:w="12240" w:h="15840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B969" w14:textId="77777777" w:rsidR="00061F98" w:rsidRDefault="00061F98" w:rsidP="000C45FF">
      <w:r>
        <w:separator/>
      </w:r>
    </w:p>
  </w:endnote>
  <w:endnote w:type="continuationSeparator" w:id="0">
    <w:p w14:paraId="3D2CA245" w14:textId="77777777" w:rsidR="00061F98" w:rsidRDefault="00061F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7C25C" w14:textId="77777777" w:rsidR="00061F98" w:rsidRDefault="00061F98" w:rsidP="000C45FF">
      <w:r>
        <w:separator/>
      </w:r>
    </w:p>
  </w:footnote>
  <w:footnote w:type="continuationSeparator" w:id="0">
    <w:p w14:paraId="1301842A" w14:textId="77777777" w:rsidR="00061F98" w:rsidRDefault="00061F9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E"/>
    <w:rsid w:val="00011E31"/>
    <w:rsid w:val="00024730"/>
    <w:rsid w:val="00027EA8"/>
    <w:rsid w:val="00036450"/>
    <w:rsid w:val="000411D6"/>
    <w:rsid w:val="00045FA5"/>
    <w:rsid w:val="00061F98"/>
    <w:rsid w:val="0008202B"/>
    <w:rsid w:val="00082289"/>
    <w:rsid w:val="00094499"/>
    <w:rsid w:val="000A3BDA"/>
    <w:rsid w:val="000C45FF"/>
    <w:rsid w:val="000D543B"/>
    <w:rsid w:val="000E1F6F"/>
    <w:rsid w:val="000E3FD1"/>
    <w:rsid w:val="000F2CDE"/>
    <w:rsid w:val="000F60A1"/>
    <w:rsid w:val="00112054"/>
    <w:rsid w:val="00115D1D"/>
    <w:rsid w:val="00116CAD"/>
    <w:rsid w:val="001317D8"/>
    <w:rsid w:val="00140973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1F731A"/>
    <w:rsid w:val="00216E2E"/>
    <w:rsid w:val="00221363"/>
    <w:rsid w:val="002400EB"/>
    <w:rsid w:val="00254447"/>
    <w:rsid w:val="00256CF7"/>
    <w:rsid w:val="00271BD8"/>
    <w:rsid w:val="00281FD5"/>
    <w:rsid w:val="002A3F65"/>
    <w:rsid w:val="002B63C5"/>
    <w:rsid w:val="002D0C47"/>
    <w:rsid w:val="002D3E1E"/>
    <w:rsid w:val="002D3F81"/>
    <w:rsid w:val="002D409E"/>
    <w:rsid w:val="002E2477"/>
    <w:rsid w:val="0030481B"/>
    <w:rsid w:val="003156FC"/>
    <w:rsid w:val="003254B5"/>
    <w:rsid w:val="00351756"/>
    <w:rsid w:val="00365BD0"/>
    <w:rsid w:val="0037121F"/>
    <w:rsid w:val="003850D4"/>
    <w:rsid w:val="003910D8"/>
    <w:rsid w:val="0039787D"/>
    <w:rsid w:val="003A6B7D"/>
    <w:rsid w:val="003B06CA"/>
    <w:rsid w:val="003B46DD"/>
    <w:rsid w:val="003E51AD"/>
    <w:rsid w:val="003F2D72"/>
    <w:rsid w:val="004071FC"/>
    <w:rsid w:val="0041174E"/>
    <w:rsid w:val="004206E9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E0C33"/>
    <w:rsid w:val="004F2598"/>
    <w:rsid w:val="00501453"/>
    <w:rsid w:val="005077F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352E5"/>
    <w:rsid w:val="00646E75"/>
    <w:rsid w:val="00651223"/>
    <w:rsid w:val="006579C8"/>
    <w:rsid w:val="006667F3"/>
    <w:rsid w:val="006771D0"/>
    <w:rsid w:val="006871E7"/>
    <w:rsid w:val="006B366C"/>
    <w:rsid w:val="006D4F15"/>
    <w:rsid w:val="006E2390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3E4"/>
    <w:rsid w:val="00802CA0"/>
    <w:rsid w:val="008154F2"/>
    <w:rsid w:val="00845AD3"/>
    <w:rsid w:val="00845D7F"/>
    <w:rsid w:val="00882B5D"/>
    <w:rsid w:val="008B1CF6"/>
    <w:rsid w:val="008C2740"/>
    <w:rsid w:val="008F39C1"/>
    <w:rsid w:val="00907D00"/>
    <w:rsid w:val="009260CD"/>
    <w:rsid w:val="00940A66"/>
    <w:rsid w:val="00940BA5"/>
    <w:rsid w:val="00952C25"/>
    <w:rsid w:val="00956391"/>
    <w:rsid w:val="00956E44"/>
    <w:rsid w:val="009A5F5D"/>
    <w:rsid w:val="009B7810"/>
    <w:rsid w:val="009D6723"/>
    <w:rsid w:val="009D75F0"/>
    <w:rsid w:val="009E3751"/>
    <w:rsid w:val="009F15F7"/>
    <w:rsid w:val="00A127F3"/>
    <w:rsid w:val="00A15D35"/>
    <w:rsid w:val="00A2118D"/>
    <w:rsid w:val="00A33375"/>
    <w:rsid w:val="00A46D7B"/>
    <w:rsid w:val="00A840FC"/>
    <w:rsid w:val="00A847E6"/>
    <w:rsid w:val="00AC7B62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76563"/>
    <w:rsid w:val="00B85ED3"/>
    <w:rsid w:val="00BA5639"/>
    <w:rsid w:val="00BA7225"/>
    <w:rsid w:val="00BB11A7"/>
    <w:rsid w:val="00BD64A9"/>
    <w:rsid w:val="00BD7FAC"/>
    <w:rsid w:val="00C066B6"/>
    <w:rsid w:val="00C103D0"/>
    <w:rsid w:val="00C23DE3"/>
    <w:rsid w:val="00C37BA1"/>
    <w:rsid w:val="00C4674C"/>
    <w:rsid w:val="00C501E5"/>
    <w:rsid w:val="00C506CF"/>
    <w:rsid w:val="00C564D7"/>
    <w:rsid w:val="00C5665C"/>
    <w:rsid w:val="00C6510C"/>
    <w:rsid w:val="00C67551"/>
    <w:rsid w:val="00C72BED"/>
    <w:rsid w:val="00C815BB"/>
    <w:rsid w:val="00C9578B"/>
    <w:rsid w:val="00C972CF"/>
    <w:rsid w:val="00CA6A49"/>
    <w:rsid w:val="00CB0055"/>
    <w:rsid w:val="00CB7065"/>
    <w:rsid w:val="00CC2E6E"/>
    <w:rsid w:val="00CD355E"/>
    <w:rsid w:val="00CF4387"/>
    <w:rsid w:val="00CF451E"/>
    <w:rsid w:val="00CF7E31"/>
    <w:rsid w:val="00D121A2"/>
    <w:rsid w:val="00D226DE"/>
    <w:rsid w:val="00D2522B"/>
    <w:rsid w:val="00D310D4"/>
    <w:rsid w:val="00D422DE"/>
    <w:rsid w:val="00D5459D"/>
    <w:rsid w:val="00D54AA0"/>
    <w:rsid w:val="00D639A1"/>
    <w:rsid w:val="00D6424C"/>
    <w:rsid w:val="00D77FD2"/>
    <w:rsid w:val="00D967C7"/>
    <w:rsid w:val="00DA1681"/>
    <w:rsid w:val="00DA1F4D"/>
    <w:rsid w:val="00DA25C0"/>
    <w:rsid w:val="00DD172A"/>
    <w:rsid w:val="00DD4737"/>
    <w:rsid w:val="00DF1345"/>
    <w:rsid w:val="00E22F6F"/>
    <w:rsid w:val="00E25A26"/>
    <w:rsid w:val="00E43516"/>
    <w:rsid w:val="00E4381A"/>
    <w:rsid w:val="00E55D74"/>
    <w:rsid w:val="00E621BC"/>
    <w:rsid w:val="00E73534"/>
    <w:rsid w:val="00E77538"/>
    <w:rsid w:val="00E84F2B"/>
    <w:rsid w:val="00E9788D"/>
    <w:rsid w:val="00EA76DD"/>
    <w:rsid w:val="00EB7834"/>
    <w:rsid w:val="00ED1F24"/>
    <w:rsid w:val="00ED6D73"/>
    <w:rsid w:val="00F322C0"/>
    <w:rsid w:val="00F42DF5"/>
    <w:rsid w:val="00F43DC3"/>
    <w:rsid w:val="00F60274"/>
    <w:rsid w:val="00F7613F"/>
    <w:rsid w:val="00F77FB9"/>
    <w:rsid w:val="00F874FB"/>
    <w:rsid w:val="00F878A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69A4B"/>
  <w14:defaultImageDpi w14:val="32767"/>
  <w15:chartTrackingRefBased/>
  <w15:docId w15:val="{095ACF22-8840-43C7-B869-C734D397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15D35"/>
    <w:pPr>
      <w:spacing w:after="160"/>
    </w:pPr>
    <w:rPr>
      <w:color w:val="FFFFFF" w:themeColor="background1"/>
      <w:szCs w:val="22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E3751"/>
    <w:pPr>
      <w:keepNext/>
      <w:keepLines/>
      <w:spacing w:before="240" w:after="200"/>
      <w:outlineLvl w:val="2"/>
    </w:pPr>
    <w:rPr>
      <w:rFonts w:eastAsiaTheme="majorEastAsia" w:cs="Times New Roman (Headings CS)"/>
      <w:b/>
      <w:caps/>
      <w:spacing w:val="-5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F5BE0"/>
    <w:pPr>
      <w:spacing w:before="280" w:after="80"/>
      <w:contextualSpacing/>
      <w:outlineLvl w:val="3"/>
    </w:pPr>
    <w:rPr>
      <w:rFonts w:cs="Times New Roman (Body CS)"/>
      <w:b/>
      <w: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2C0"/>
    <w:rPr>
      <w:rFonts w:asciiTheme="majorHAnsi" w:hAnsiTheme="majorHAnsi" w:cs="Times New Roman (Body CS)"/>
      <w:b/>
      <w:caps/>
      <w:color w:val="FFFFFF" w:themeColor="background1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22C0"/>
    <w:pPr>
      <w:spacing w:line="840" w:lineRule="exact"/>
    </w:pPr>
    <w:rPr>
      <w:rFonts w:asciiTheme="majorHAnsi" w:hAnsiTheme="majorHAnsi" w:cs="Times New Roman (Body CS)"/>
      <w:b/>
      <w:caps/>
      <w:spacing w:val="-5"/>
      <w:sz w:val="8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22C0"/>
    <w:rPr>
      <w:rFonts w:asciiTheme="majorHAnsi" w:hAnsiTheme="majorHAnsi" w:cs="Times New Roman (Body CS)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2C0"/>
    <w:rPr>
      <w:rFonts w:asciiTheme="majorHAnsi" w:eastAsiaTheme="majorEastAsia" w:hAnsiTheme="majorHAnsi" w:cs="Times New Roman (Headings CS)"/>
      <w:b/>
      <w:caps/>
      <w:color w:val="FFFFFF" w:themeColor="background1"/>
      <w:spacing w:val="-5"/>
      <w:sz w:val="36"/>
    </w:rPr>
  </w:style>
  <w:style w:type="paragraph" w:styleId="Date">
    <w:name w:val="Date"/>
    <w:basedOn w:val="Normal"/>
    <w:next w:val="Normal"/>
    <w:link w:val="DateChar"/>
    <w:uiPriority w:val="99"/>
    <w:rsid w:val="00C67551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2C0"/>
    <w:pPr>
      <w:spacing w:before="40" w:after="280"/>
    </w:pPr>
    <w:rPr>
      <w:rFonts w:asciiTheme="majorHAnsi" w:hAnsiTheme="majorHAnsi" w:cs="Times New Roman (Body CS)"/>
      <w:caps/>
      <w:spacing w:val="30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2C0"/>
    <w:rPr>
      <w:rFonts w:asciiTheme="majorHAnsi" w:hAnsiTheme="majorHAnsi" w:cs="Times New Roman (Body CS)"/>
      <w:caps/>
      <w:color w:val="FFFFFF" w:themeColor="background1"/>
      <w:spacing w:val="30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D2"/>
    <w:rPr>
      <w:rFonts w:ascii="Aptos" w:eastAsiaTheme="majorEastAsia" w:hAnsi="Aptos" w:cs="Times New Roman (Headings CS)"/>
      <w:b/>
      <w:caps/>
      <w:color w:val="FFFFFF" w:themeColor="background1"/>
      <w:spacing w:val="-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customStyle="1" w:styleId="ContactInfo">
    <w:name w:val="Contact Info"/>
    <w:basedOn w:val="Normal"/>
    <w:qFormat/>
    <w:rsid w:val="009A5F5D"/>
    <w:rPr>
      <w:rFonts w:cs="Times New Roman (Body CS)"/>
      <w:b/>
      <w:caps/>
      <w:sz w:val="22"/>
    </w:rPr>
  </w:style>
  <w:style w:type="paragraph" w:customStyle="1" w:styleId="Dates">
    <w:name w:val="Dates"/>
    <w:basedOn w:val="Date"/>
    <w:semiHidden/>
    <w:qFormat/>
    <w:rsid w:val="00A847E6"/>
    <w:pPr>
      <w:spacing w:after="80"/>
    </w:pPr>
    <w:rPr>
      <w:i/>
    </w:rPr>
  </w:style>
  <w:style w:type="paragraph" w:customStyle="1" w:styleId="JobTitle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customStyle="1" w:styleId="Skillslist">
    <w:name w:val="Skills list"/>
    <w:basedOn w:val="Normal"/>
    <w:qFormat/>
    <w:rsid w:val="00AF5BE0"/>
    <w:pPr>
      <w:numPr>
        <w:numId w:val="2"/>
      </w:numPr>
      <w:spacing w:after="40"/>
    </w:pPr>
  </w:style>
  <w:style w:type="paragraph" w:styleId="ListParagraph">
    <w:name w:val="List Paragraph"/>
    <w:basedOn w:val="Normal"/>
    <w:uiPriority w:val="34"/>
    <w:semiHidden/>
    <w:qFormat/>
    <w:rsid w:val="004D11E6"/>
    <w:pPr>
      <w:ind w:left="720"/>
      <w:contextualSpacing/>
    </w:pPr>
  </w:style>
  <w:style w:type="paragraph" w:customStyle="1" w:styleId="JobDescription">
    <w:name w:val="Job Description"/>
    <w:basedOn w:val="ContactInfo"/>
    <w:semiHidden/>
    <w:qFormat/>
    <w:rsid w:val="004839CF"/>
    <w:pPr>
      <w:spacing w:before="120"/>
    </w:pPr>
  </w:style>
  <w:style w:type="paragraph" w:styleId="ListBullet">
    <w:name w:val="List Bullet"/>
    <w:basedOn w:val="Normal"/>
    <w:uiPriority w:val="99"/>
    <w:semiHidden/>
    <w:qFormat/>
    <w:rsid w:val="00C67551"/>
    <w:pPr>
      <w:numPr>
        <w:numId w:val="4"/>
      </w:numPr>
      <w:spacing w:line="320" w:lineRule="exact"/>
      <w:ind w:left="360"/>
    </w:pPr>
    <w:rPr>
      <w:rFonts w:ascii="Arial" w:eastAsiaTheme="minorHAnsi" w:hAnsi="Arial"/>
      <w:color w:val="404040" w:themeColor="text1" w:themeTint="BF"/>
      <w:lang w:eastAsia="en-US"/>
    </w:rPr>
  </w:style>
  <w:style w:type="paragraph" w:customStyle="1" w:styleId="Position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  <w:style w:type="paragraph" w:customStyle="1" w:styleId="Addressee">
    <w:name w:val="Addressee"/>
    <w:basedOn w:val="Heading1"/>
    <w:qFormat/>
    <w:rsid w:val="00A15D35"/>
    <w:pPr>
      <w:spacing w:before="0"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est\AppData\Roaming\Microsoft\Templates\ATS%20financ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13FB84-F43F-4F61-94A0-B3CCEEE2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finance cover letter.dotx</Template>
  <TotalTime>3</TotalTime>
  <Pages>3</Pages>
  <Words>811</Words>
  <Characters>5333</Characters>
  <Application>Microsoft Office Word</Application>
  <DocSecurity>0</DocSecurity>
  <Lines>104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</dc:creator>
  <cp:keywords/>
  <dc:description/>
  <cp:lastModifiedBy>Milos Klipa Gavanski</cp:lastModifiedBy>
  <cp:revision>5</cp:revision>
  <cp:lastPrinted>2024-10-16T15:33:00Z</cp:lastPrinted>
  <dcterms:created xsi:type="dcterms:W3CDTF">2024-10-16T15:33:00Z</dcterms:created>
  <dcterms:modified xsi:type="dcterms:W3CDTF">2024-10-24T19:39:00Z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ef94e8d31866039e4864b5c8717d0adb4758bb56ccbf91263511cdfdfbb40aa0</vt:lpwstr>
  </property>
</Properties>
</file>